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8D3A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53FE3EF3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768DD15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F667F0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676F17A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BC1C52B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3B5FB1B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7438DAF3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BEAF0CE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F24DCD5" w14:textId="5CC27D8E" w:rsidR="007E47CF" w:rsidRPr="00A44771" w:rsidRDefault="00FA6B8B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8</w:t>
            </w:r>
          </w:p>
        </w:tc>
      </w:tr>
    </w:tbl>
    <w:p w14:paraId="44349AFB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2F2587D7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12A6F05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3F1D281" w14:textId="6E86C9C5" w:rsidR="007E47CF" w:rsidRPr="00A44771" w:rsidRDefault="00FA6B8B">
            <w:pPr>
              <w:rPr>
                <w:rFonts w:ascii="Comic Sans MS" w:eastAsia="Times New Roman" w:hAnsi="Comic Sans MS" w:cs="Times New Roman"/>
              </w:rPr>
            </w:pPr>
            <w:r w:rsidRPr="00FA6B8B">
              <w:rPr>
                <w:rFonts w:ascii="Comic Sans MS" w:eastAsia="Times New Roman" w:hAnsi="Comic Sans MS" w:cs="Times New Roman"/>
              </w:rPr>
              <w:t>Apply the concepts of structures/union to solve a given problem.</w:t>
            </w:r>
          </w:p>
        </w:tc>
      </w:tr>
      <w:tr w:rsidR="007E47CF" w:rsidRPr="00A44771" w14:paraId="1A38C41E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4DD908F0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1</w:t>
            </w:r>
          </w:p>
        </w:tc>
      </w:tr>
      <w:tr w:rsidR="007E47CF" w:rsidRPr="00A44771" w14:paraId="66B9AEBF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C88014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E63630" w14:textId="1EF69060" w:rsidR="007E47CF" w:rsidRPr="00A44771" w:rsidRDefault="00FA6B8B">
            <w:pPr>
              <w:rPr>
                <w:rFonts w:ascii="Comic Sans MS" w:eastAsia="Times New Roman" w:hAnsi="Comic Sans MS" w:cs="Times New Roman"/>
              </w:rPr>
            </w:pPr>
            <w:r w:rsidRPr="00FA6B8B">
              <w:rPr>
                <w:rFonts w:ascii="Comic Sans MS" w:eastAsia="Times New Roman" w:hAnsi="Comic Sans MS" w:cs="Times New Roman"/>
              </w:rPr>
              <w:t>A men’s sports club keeps elaborate computerized records of all its members. The records contain typical information such as age, address, etc. of each person. But there is also information about whether a member is an active playing members, about whether he is married, and so on; if he is married the record contains information about his wife’s name, the no. of children and their names. Write a program which demonstrates how such a system might be implemented. Show how the names of the wives of all active playing members might be printed.</w:t>
            </w:r>
          </w:p>
        </w:tc>
      </w:tr>
      <w:tr w:rsidR="007E47CF" w:rsidRPr="00A44771" w14:paraId="78B308E1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C71B105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0A112A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E54E0F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9463C5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685B7A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2E4ABD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9A1F75C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59B2F2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D6BF35B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163D94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E925B5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FC80D4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567BE30A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4678077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1B84D5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4A1732C2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9C1C7B4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RESULT: </w:t>
            </w:r>
          </w:p>
        </w:tc>
      </w:tr>
      <w:tr w:rsidR="007E47CF" w:rsidRPr="00A44771" w14:paraId="4FAF2E3D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14:paraId="77032BAB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2</w:t>
            </w:r>
          </w:p>
        </w:tc>
      </w:tr>
      <w:tr w:rsidR="007E47CF" w:rsidRPr="00A44771" w14:paraId="61CA4BE1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E8DC264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F671CD7" w14:textId="402EC47E" w:rsidR="007E47CF" w:rsidRPr="00A44771" w:rsidRDefault="00FA6B8B">
            <w:pPr>
              <w:rPr>
                <w:rFonts w:ascii="Comic Sans MS" w:eastAsia="Times New Roman" w:hAnsi="Comic Sans MS" w:cs="Times New Roman"/>
              </w:rPr>
            </w:pPr>
            <w:r w:rsidRPr="00FA6B8B">
              <w:rPr>
                <w:rFonts w:ascii="Comic Sans MS" w:eastAsia="Times New Roman" w:hAnsi="Comic Sans MS" w:cs="Times New Roman"/>
              </w:rPr>
              <w:t>An airline reservation system maintains records for possible flights consisting of STARTING POINT 3 character code DESTINATION 3 character code STARTING TIME integer on scale 0001 – 2400 ARRIVAL TIME integer on scale 0001 – 2400 SEATS positive integer in suitable range. Your program is to read 20 such records followed by queries of the form STARTING POINT– DESTINATION, one to a line. For each query find whether there is a possible flight with a seat available; if so reduce the number of seats by one and print out the flight details (or an apology).</w:t>
            </w:r>
          </w:p>
        </w:tc>
      </w:tr>
      <w:tr w:rsidR="007E47CF" w:rsidRPr="00A44771" w14:paraId="45BE7480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8CDE69C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E14A96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9B430E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0C60A2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88159F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564DE4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9B00E3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21DB48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8A2D45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9B8E3D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509D85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6549B3EC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50ECCB9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3D084C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182F9F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8BC8F1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4CB143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DD3632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1900C49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E34380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456CA9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0A63574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35D8AF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6AA02D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33B163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CD12E33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2FE6470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03F8B9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0DC0F75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254A8BBC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7885C52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</w:tc>
      </w:tr>
      <w:tr w:rsidR="007E47CF" w:rsidRPr="00A44771" w14:paraId="113AACF9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37DF6BE3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3</w:t>
            </w:r>
          </w:p>
        </w:tc>
      </w:tr>
      <w:tr w:rsidR="007E47CF" w:rsidRPr="00A44771" w14:paraId="708591EB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30A8734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5F198F4" w14:textId="6B96B731" w:rsidR="007E47CF" w:rsidRPr="00A44771" w:rsidRDefault="00FA6B8B">
            <w:pPr>
              <w:rPr>
                <w:rFonts w:ascii="Comic Sans MS" w:eastAsia="Times New Roman" w:hAnsi="Comic Sans MS" w:cs="Times New Roman"/>
              </w:rPr>
            </w:pPr>
            <w:r w:rsidRPr="00FA6B8B">
              <w:rPr>
                <w:rFonts w:ascii="Comic Sans MS" w:eastAsia="Times New Roman" w:hAnsi="Comic Sans MS" w:cs="Times New Roman"/>
              </w:rPr>
              <w:t>A structure “Cricket” consisting of following: i) Player name ii) name of the country number of matches played iii) number of hundreds scored Make a programme to read records n players and to prepare list according to: i) players name ii) countries name iii) number of matches played iv) number of hundreds Scored</w:t>
            </w:r>
          </w:p>
        </w:tc>
      </w:tr>
      <w:tr w:rsidR="007E47CF" w:rsidRPr="00A44771" w14:paraId="03BEBFBB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3BD6F0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ALGORITHM: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5B184B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63C231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C19EF7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A0442C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081CB7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E68716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7D31A9D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08B0DA9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1E6A9609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BDB0627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C87E66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649DD36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5C41127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DD2CCE0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B0A80B2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CF805E8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2075591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050BA9F0" w14:textId="77777777" w:rsidTr="009933A8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A0AA292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</w:tc>
      </w:tr>
      <w:tr w:rsidR="007E47CF" w:rsidRPr="00A44771" w14:paraId="70B414A3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A53E0B1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DF89B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</w:tc>
      </w:tr>
    </w:tbl>
    <w:p w14:paraId="4788B085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6B8B"/>
    <w:rsid w:val="007E47CF"/>
    <w:rsid w:val="009933A8"/>
    <w:rsid w:val="00A44771"/>
    <w:rsid w:val="00B5444B"/>
    <w:rsid w:val="00FA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C212"/>
  <w15:chartTrackingRefBased/>
  <w15:docId w15:val="{9AB142B2-3BBB-457C-AA39-DB8B1851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psipl_template_cu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psipl_template_cust.dotx</Template>
  <TotalTime>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2022-03-27T06:38:00Z</dcterms:created>
  <dcterms:modified xsi:type="dcterms:W3CDTF">2022-03-27T06:42:00Z</dcterms:modified>
  <dc:language>en-IN</dc:language>
</cp:coreProperties>
</file>