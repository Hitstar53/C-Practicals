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75FD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0E64A96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47438D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F74D7E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15EF6C4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C2901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1F398C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39D0A46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18BC87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054263" w14:textId="30D9BAF5" w:rsidR="0091265C" w:rsidRPr="00A44771" w:rsidRDefault="0091265C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9</w:t>
            </w:r>
          </w:p>
        </w:tc>
      </w:tr>
    </w:tbl>
    <w:p w14:paraId="14401ED2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5B843F4F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EB2D7C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3CEE07" w14:textId="2A8A7E88" w:rsidR="007E47CF" w:rsidRPr="00A44771" w:rsidRDefault="0091265C">
            <w:pPr>
              <w:rPr>
                <w:rFonts w:ascii="Comic Sans MS" w:eastAsia="Times New Roman" w:hAnsi="Comic Sans MS" w:cs="Times New Roman"/>
              </w:rPr>
            </w:pPr>
            <w:r w:rsidRPr="0091265C">
              <w:rPr>
                <w:rFonts w:ascii="Comic Sans MS" w:eastAsia="Times New Roman" w:hAnsi="Comic Sans MS" w:cs="Times New Roman"/>
              </w:rPr>
              <w:t>Demonstrate the use of pointers to solve a given problem.</w:t>
            </w:r>
          </w:p>
        </w:tc>
      </w:tr>
      <w:tr w:rsidR="007E47CF" w:rsidRPr="00A44771" w14:paraId="1D5AF23F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B7D9F73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2AA275ED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0C0AEA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0B9D67" w14:textId="49E3645D" w:rsidR="007E47CF" w:rsidRPr="00A44771" w:rsidRDefault="0091265C">
            <w:pPr>
              <w:rPr>
                <w:rFonts w:ascii="Comic Sans MS" w:eastAsia="Times New Roman" w:hAnsi="Comic Sans MS" w:cs="Times New Roman"/>
              </w:rPr>
            </w:pPr>
            <w:r w:rsidRPr="0091265C">
              <w:rPr>
                <w:rFonts w:ascii="Comic Sans MS" w:eastAsia="Times New Roman" w:hAnsi="Comic Sans MS" w:cs="Times New Roman"/>
              </w:rPr>
              <w:t>Write a program to swap smallest and largest element in an array using pointers</w:t>
            </w:r>
          </w:p>
        </w:tc>
      </w:tr>
      <w:tr w:rsidR="007E47CF" w:rsidRPr="00A44771" w14:paraId="1110C5DE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92C22A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5921A7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START</w:t>
            </w:r>
          </w:p>
          <w:p w14:paraId="546D0A77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2. Define void function swap with a integer n and integer array</w:t>
            </w:r>
          </w:p>
          <w:p w14:paraId="76374860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arr[n] as parameter</w:t>
            </w:r>
          </w:p>
          <w:p w14:paraId="41E08037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3. I=0, min_index=0, max_index = 0</w:t>
            </w:r>
          </w:p>
          <w:p w14:paraId="5CA382D7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4. Loop from i=0 to n-1</w:t>
            </w:r>
          </w:p>
          <w:p w14:paraId="07DF492D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A. If *(arr+i) &lt; *(arr+min index)</w:t>
            </w:r>
          </w:p>
          <w:p w14:paraId="1C06F960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 xml:space="preserve"> min index = i</w:t>
            </w:r>
          </w:p>
          <w:p w14:paraId="529989ED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B. If *(arr + i) &gt; *(arr + max_index)</w:t>
            </w:r>
          </w:p>
          <w:p w14:paraId="674D2FD3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 xml:space="preserve"> max_index = i</w:t>
            </w:r>
          </w:p>
          <w:p w14:paraId="17308C9E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5. Temp = *(arr + max_index)</w:t>
            </w:r>
          </w:p>
          <w:p w14:paraId="3C8F5082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6. *(arr + max_index) = *(arr + min_index)</w:t>
            </w:r>
          </w:p>
          <w:p w14:paraId="61104D29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7. *(arr + min_index) = temp</w:t>
            </w:r>
          </w:p>
          <w:p w14:paraId="496D181A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8. Define main function</w:t>
            </w:r>
          </w:p>
          <w:p w14:paraId="79428119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9. Input number of elements n</w:t>
            </w:r>
          </w:p>
          <w:p w14:paraId="075F8C41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10. Input array arr[n]</w:t>
            </w:r>
          </w:p>
          <w:p w14:paraId="779449F0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11. Call function swap(n, arr)</w:t>
            </w:r>
          </w:p>
          <w:p w14:paraId="0EE58276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>12. Print array arr[n]</w:t>
            </w:r>
          </w:p>
          <w:p w14:paraId="2FC83D1F" w14:textId="2B6829FB" w:rsidR="007E47CF" w:rsidRPr="00A44771" w:rsidRDefault="00A662ED">
            <w:pPr>
              <w:rPr>
                <w:rFonts w:ascii="Comic Sans MS" w:eastAsia="Times New Roman" w:hAnsi="Comic Sans MS" w:cs="Times New Roman"/>
              </w:rPr>
            </w:pPr>
            <w:r w:rsidRPr="00A662ED">
              <w:rPr>
                <w:rFonts w:ascii="Comic Sans MS" w:eastAsia="Times New Roman" w:hAnsi="Comic Sans MS" w:cs="Times New Roman"/>
              </w:rPr>
              <w:t xml:space="preserve">13. STOP </w:t>
            </w:r>
          </w:p>
          <w:p w14:paraId="2FDD925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245249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19AC70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9D0F94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CD7E24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329ADA3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20DE1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00FF13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2F465332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void swap(int n,int arr[n])</w:t>
            </w:r>
          </w:p>
          <w:p w14:paraId="37F27018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AC314C5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int min=0,max=0,i,temp;</w:t>
            </w:r>
          </w:p>
          <w:p w14:paraId="5900B16A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for(i=0;i&lt;n;i++)</w:t>
            </w:r>
          </w:p>
          <w:p w14:paraId="0AA32646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2FFFFB16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    if(*(arr+i)&gt;*(arr+max))</w:t>
            </w:r>
          </w:p>
          <w:p w14:paraId="0A50428D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        max=i;</w:t>
            </w:r>
          </w:p>
          <w:p w14:paraId="4415E09B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    if(*(arr+i)&lt;*(arr+min))</w:t>
            </w:r>
          </w:p>
          <w:p w14:paraId="16567BCB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        min=i;</w:t>
            </w:r>
          </w:p>
          <w:p w14:paraId="0ED7DA4A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9DDFD90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temp = *(arr+max);</w:t>
            </w:r>
          </w:p>
          <w:p w14:paraId="24552507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*(arr+max) = *(arr+min);</w:t>
            </w:r>
          </w:p>
          <w:p w14:paraId="717A3B5B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*(arr+min) = temp;</w:t>
            </w:r>
          </w:p>
          <w:p w14:paraId="79440CA3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2A5CFB6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int main()</w:t>
            </w:r>
          </w:p>
          <w:p w14:paraId="6E1E54C1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1CA64F93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int n,i;</w:t>
            </w:r>
          </w:p>
          <w:p w14:paraId="33477DC4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printf("Enter no. of elements: ");</w:t>
            </w:r>
          </w:p>
          <w:p w14:paraId="58B086FE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scanf("%d",&amp;n);</w:t>
            </w:r>
          </w:p>
          <w:p w14:paraId="0737A05C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int arr[n];</w:t>
            </w:r>
          </w:p>
          <w:p w14:paraId="7C0F93FA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printf("Enter %d elements: ",n);</w:t>
            </w:r>
          </w:p>
          <w:p w14:paraId="7CACE49D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for(i=0;i&lt;n;i++)</w:t>
            </w:r>
          </w:p>
          <w:p w14:paraId="0FCB528D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062A93EA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    scanf("%d",&amp;arr[i]);</w:t>
            </w:r>
          </w:p>
          <w:p w14:paraId="2A791D53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366BE2A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swap(n,arr);</w:t>
            </w:r>
          </w:p>
          <w:p w14:paraId="179A0FE7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printf("After swapping min and max elements:");</w:t>
            </w:r>
          </w:p>
          <w:p w14:paraId="0C60BEB4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for(i=0;i&lt;n;i++)</w:t>
            </w:r>
          </w:p>
          <w:p w14:paraId="7680B230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    printf("%d ",arr[i]);</w:t>
            </w:r>
          </w:p>
          <w:p w14:paraId="4240E17C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4E172A3D" w14:textId="77777777" w:rsidR="00A662ED" w:rsidRPr="00A662ED" w:rsidRDefault="00A662ED" w:rsidP="00A662E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62ED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5DF2402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EC0D474" w14:textId="77777777" w:rsidR="00D15A1B" w:rsidRDefault="00D15A1B">
            <w:pPr>
              <w:rPr>
                <w:rFonts w:ascii="Comic Sans MS" w:eastAsia="Times New Roman" w:hAnsi="Comic Sans MS" w:cs="Times New Roman"/>
              </w:rPr>
            </w:pPr>
          </w:p>
          <w:p w14:paraId="16F5EA49" w14:textId="0C75656E" w:rsidR="00D15A1B" w:rsidRPr="00A44771" w:rsidRDefault="00D15A1B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56455F0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642C1D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20F72C1F" w14:textId="6999332A" w:rsidR="00A662ED" w:rsidRPr="00A44771" w:rsidRDefault="00A662E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662ED">
              <w:rPr>
                <w:rFonts w:ascii="Comic Sans MS" w:eastAsia="Times New Roman" w:hAnsi="Comic Sans MS" w:cs="Times New Roman"/>
                <w:b/>
                <w:noProof/>
              </w:rPr>
              <w:pict w14:anchorId="1FA72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67.2pt;height:99.6pt;visibility:visible;mso-wrap-style:square">
                  <v:imagedata r:id="rId4" o:title=""/>
                </v:shape>
              </w:pict>
            </w:r>
          </w:p>
        </w:tc>
      </w:tr>
      <w:tr w:rsidR="007E47CF" w:rsidRPr="00A44771" w14:paraId="32943C85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3541A644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2</w:t>
            </w:r>
          </w:p>
        </w:tc>
      </w:tr>
      <w:tr w:rsidR="007E47CF" w:rsidRPr="00A44771" w14:paraId="6553628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E28E88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82FDE7" w14:textId="0FF5EEF6" w:rsidR="007E47CF" w:rsidRPr="00A44771" w:rsidRDefault="0091265C">
            <w:pPr>
              <w:rPr>
                <w:rFonts w:ascii="Comic Sans MS" w:eastAsia="Times New Roman" w:hAnsi="Comic Sans MS" w:cs="Times New Roman"/>
              </w:rPr>
            </w:pPr>
            <w:r w:rsidRPr="0091265C">
              <w:rPr>
                <w:rFonts w:ascii="Comic Sans MS" w:eastAsia="Times New Roman" w:hAnsi="Comic Sans MS" w:cs="Times New Roman"/>
              </w:rPr>
              <w:t>Write a program to reverse the position of all elements in the array using pointers.</w:t>
            </w:r>
          </w:p>
        </w:tc>
      </w:tr>
      <w:tr w:rsidR="007E47CF" w:rsidRPr="00A44771" w14:paraId="10E3778E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F8C10B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AF9420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START</w:t>
            </w:r>
          </w:p>
          <w:p w14:paraId="5AD25023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2. Define void function reverse with integer n and integer array</w:t>
            </w:r>
          </w:p>
          <w:p w14:paraId="5159379D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arr[n] as parameters.</w:t>
            </w:r>
          </w:p>
          <w:p w14:paraId="66B76743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3. Loop from I = 0 to n/2-1</w:t>
            </w:r>
          </w:p>
          <w:p w14:paraId="25015E64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A. temp = *(arr + i)</w:t>
            </w:r>
          </w:p>
          <w:p w14:paraId="408EEF21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B. *(arr + i) = *(arr + n-1 –i)</w:t>
            </w:r>
          </w:p>
          <w:p w14:paraId="4678A5CC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C. *(arr + n-1 – i) = temp</w:t>
            </w:r>
          </w:p>
          <w:p w14:paraId="1D7D50AA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4. Define main function</w:t>
            </w:r>
          </w:p>
          <w:p w14:paraId="6B8C3D28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5. Input no of elements of array n</w:t>
            </w:r>
          </w:p>
          <w:p w14:paraId="7E131898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6. Input array arr[n]</w:t>
            </w:r>
          </w:p>
          <w:p w14:paraId="3DA3832B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7. Call function reverse(n, arr)</w:t>
            </w:r>
          </w:p>
          <w:p w14:paraId="44EBDD84" w14:textId="77777777" w:rsidR="00D15A1B" w:rsidRPr="00D15A1B" w:rsidRDefault="00D15A1B" w:rsidP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>8. Print arr[n]</w:t>
            </w:r>
          </w:p>
          <w:p w14:paraId="665974D2" w14:textId="6F1D2CBC" w:rsidR="007E47CF" w:rsidRPr="00A44771" w:rsidRDefault="00D15A1B">
            <w:pPr>
              <w:rPr>
                <w:rFonts w:ascii="Comic Sans MS" w:eastAsia="Times New Roman" w:hAnsi="Comic Sans MS" w:cs="Times New Roman"/>
              </w:rPr>
            </w:pPr>
            <w:r w:rsidRPr="00D15A1B">
              <w:rPr>
                <w:rFonts w:ascii="Comic Sans MS" w:eastAsia="Times New Roman" w:hAnsi="Comic Sans MS" w:cs="Times New Roman"/>
              </w:rPr>
              <w:t xml:space="preserve">9. STOP </w:t>
            </w:r>
          </w:p>
        </w:tc>
      </w:tr>
      <w:tr w:rsidR="007E47CF" w:rsidRPr="00A44771" w14:paraId="35E4135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98EFCB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766A62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44DC2F08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void reverse(int n,int arr[n])</w:t>
            </w:r>
          </w:p>
          <w:p w14:paraId="4E05224B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6016FAA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int i,temp;</w:t>
            </w:r>
          </w:p>
          <w:p w14:paraId="70258D1E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for(i=0;i&lt;n/2;i++)</w:t>
            </w:r>
          </w:p>
          <w:p w14:paraId="6BA3B939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0305AD55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temp = *(arr+i);</w:t>
            </w:r>
          </w:p>
          <w:p w14:paraId="0BD73F78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*(arr+i) = *(arr+n-1-i);</w:t>
            </w:r>
          </w:p>
          <w:p w14:paraId="5BAA8ACD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*(arr+n-1-i) = temp;</w:t>
            </w:r>
          </w:p>
          <w:p w14:paraId="389BD1C0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CCA83E6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1032DD88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lastRenderedPageBreak/>
              <w:t>int main()</w:t>
            </w:r>
          </w:p>
          <w:p w14:paraId="0A696F1E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09D89B08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int n,i;</w:t>
            </w:r>
          </w:p>
          <w:p w14:paraId="55C0402C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printf("Enter no. of elements: ");</w:t>
            </w:r>
          </w:p>
          <w:p w14:paraId="4B6AAFA6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scanf("%d",&amp;n);</w:t>
            </w:r>
          </w:p>
          <w:p w14:paraId="56E16113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int arr[n];</w:t>
            </w:r>
          </w:p>
          <w:p w14:paraId="1F55F3B7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printf("Enter %d elemets: ");</w:t>
            </w:r>
          </w:p>
          <w:p w14:paraId="3F7376D7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for(i=0;i&lt;n;i++)</w:t>
            </w:r>
          </w:p>
          <w:p w14:paraId="4BA2FB42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scanf("%d",(arr+i));</w:t>
            </w:r>
          </w:p>
          <w:p w14:paraId="468DF50F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reverse(n,arr);</w:t>
            </w:r>
          </w:p>
          <w:p w14:paraId="4EFF115F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printf("After reversing elements: ");</w:t>
            </w:r>
          </w:p>
          <w:p w14:paraId="2A4A49F2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for(i=0;i&lt;n;i++)</w:t>
            </w:r>
          </w:p>
          <w:p w14:paraId="7F0399FC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83746EB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printf("%d ",*(arr+i));</w:t>
            </w:r>
          </w:p>
          <w:p w14:paraId="0BA86E48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79B6984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37CC5BA1" w14:textId="07B5155E" w:rsidR="007E47CF" w:rsidRPr="00BC673F" w:rsidRDefault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534A512D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D9D179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  <w:p w14:paraId="09C7DBDD" w14:textId="60E72886" w:rsidR="00BC673F" w:rsidRPr="00A44771" w:rsidRDefault="00BC673F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BC673F">
              <w:rPr>
                <w:rFonts w:ascii="Comic Sans MS" w:eastAsia="Times New Roman" w:hAnsi="Comic Sans MS" w:cs="Times New Roman"/>
                <w:b/>
                <w:noProof/>
              </w:rPr>
              <w:pict w14:anchorId="09E63E0D">
                <v:shape id="_x0000_i1026" type="#_x0000_t75" style="width:371.4pt;height:96.6pt;visibility:visible;mso-wrap-style:square">
                  <v:imagedata r:id="rId5" o:title=""/>
                </v:shape>
              </w:pict>
            </w:r>
          </w:p>
        </w:tc>
      </w:tr>
      <w:tr w:rsidR="007E47CF" w:rsidRPr="00A44771" w14:paraId="0BF173BA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5190569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3</w:t>
            </w:r>
          </w:p>
        </w:tc>
      </w:tr>
      <w:tr w:rsidR="007E47CF" w:rsidRPr="00A44771" w14:paraId="0CBA60FF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F14D3C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2CC625" w14:textId="415B63BD" w:rsidR="007E47CF" w:rsidRPr="00A44771" w:rsidRDefault="0091265C">
            <w:pPr>
              <w:rPr>
                <w:rFonts w:ascii="Comic Sans MS" w:eastAsia="Times New Roman" w:hAnsi="Comic Sans MS" w:cs="Times New Roman"/>
              </w:rPr>
            </w:pPr>
            <w:r w:rsidRPr="0091265C">
              <w:rPr>
                <w:rFonts w:ascii="Comic Sans MS" w:eastAsia="Times New Roman" w:hAnsi="Comic Sans MS" w:cs="Times New Roman"/>
              </w:rPr>
              <w:t>Write a program to calculate the subtraction of matrices using pointers. Dimensions of the matrix will be decided by the user.</w:t>
            </w:r>
          </w:p>
        </w:tc>
      </w:tr>
      <w:tr w:rsidR="007E47CF" w:rsidRPr="00A44771" w14:paraId="786E0A5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BE22C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D58E0C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49B71D07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int main()</w:t>
            </w:r>
          </w:p>
          <w:p w14:paraId="10E17800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4C56567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int m, n, a, b, i, j;</w:t>
            </w:r>
          </w:p>
          <w:p w14:paraId="13CFEC40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printf("Enter dimensions of Matrix 1:\n");</w:t>
            </w:r>
          </w:p>
          <w:p w14:paraId="2AA6FFD5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scanf("%d %d", &amp;m, &amp;n);</w:t>
            </w:r>
          </w:p>
          <w:p w14:paraId="63B16B23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int mat1[m][n];</w:t>
            </w:r>
          </w:p>
          <w:p w14:paraId="286818F9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printf("Enter elements of Matrix 1:\n");</w:t>
            </w:r>
          </w:p>
          <w:p w14:paraId="3C92DA94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for (i = 0; i &lt; m; i++)</w:t>
            </w:r>
          </w:p>
          <w:p w14:paraId="68D83C9A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A99BBCF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for (j = 0; j &lt; n; j++)</w:t>
            </w:r>
          </w:p>
          <w:p w14:paraId="06C6C234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    scanf("%d",&amp;mat1[i][j]);</w:t>
            </w:r>
          </w:p>
          <w:p w14:paraId="1214FBBE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A0A5A00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printf("Enter dimensions of Matrix 2:\n");</w:t>
            </w:r>
          </w:p>
          <w:p w14:paraId="0A2B91C3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scanf("%d %d", &amp;a, &amp;b);</w:t>
            </w:r>
          </w:p>
          <w:p w14:paraId="44839E90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int mat2[a][b];</w:t>
            </w:r>
          </w:p>
          <w:p w14:paraId="0866C10C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printf("Enter elements of Matrix 2:\n");</w:t>
            </w:r>
          </w:p>
          <w:p w14:paraId="6908AED1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for (i = 0; i &lt; a; i++)</w:t>
            </w:r>
          </w:p>
          <w:p w14:paraId="0D277061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3D0EF4A8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for (j = 0; j &lt; b; j++)</w:t>
            </w:r>
          </w:p>
          <w:p w14:paraId="01CCAC73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    scanf("%d",&amp;mat2[i][j]);</w:t>
            </w:r>
          </w:p>
          <w:p w14:paraId="24005BF8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CD508AC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if(m==a &amp;&amp; n==b)</w:t>
            </w:r>
          </w:p>
          <w:p w14:paraId="53BA7537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332FAACE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printf("New Matrix:\n");</w:t>
            </w:r>
          </w:p>
          <w:p w14:paraId="46B862EC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for (i = 0; i &lt; m; i++)</w:t>
            </w:r>
          </w:p>
          <w:p w14:paraId="2AB7D984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6A20785D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    for (j = 0; j &lt; n; j++)</w:t>
            </w:r>
          </w:p>
          <w:p w14:paraId="7AB678B3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    {</w:t>
            </w:r>
          </w:p>
          <w:p w14:paraId="454160F7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        printf("%d ", *(*(mat1 + i) + j) - *(*(mat2 + i) + j));</w:t>
            </w:r>
          </w:p>
          <w:p w14:paraId="7831B9F8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26B861EC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    printf("\n");</w:t>
            </w:r>
          </w:p>
          <w:p w14:paraId="0A9153E9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44CB577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DDA42F7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else</w:t>
            </w:r>
          </w:p>
          <w:p w14:paraId="0947C212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    printf("Matrices cannot be subtracted\n");</w:t>
            </w:r>
          </w:p>
          <w:p w14:paraId="20ECD2D4" w14:textId="77777777" w:rsidR="00BC673F" w:rsidRPr="00BC673F" w:rsidRDefault="00BC673F" w:rsidP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73AABEFE" w14:textId="61CDD02C" w:rsidR="007E47CF" w:rsidRPr="00BC673F" w:rsidRDefault="00BC673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C673F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09562253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A91A1F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308F6D05" w14:textId="47C10A6A" w:rsidR="0091265C" w:rsidRPr="00A44771" w:rsidRDefault="0091265C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91265C">
              <w:rPr>
                <w:rFonts w:ascii="Comic Sans MS" w:eastAsia="Times New Roman" w:hAnsi="Comic Sans MS" w:cs="Times New Roman"/>
                <w:b/>
                <w:noProof/>
              </w:rPr>
              <w:lastRenderedPageBreak/>
              <w:pict w14:anchorId="74324654">
                <v:shape id="Picture 1" o:spid="_x0000_i1025" type="#_x0000_t75" style="width:372.6pt;height:256.8pt;visibility:visible;mso-wrap-style:square">
                  <v:imagedata r:id="rId6" o:title=""/>
                </v:shape>
              </w:pict>
            </w:r>
          </w:p>
        </w:tc>
      </w:tr>
      <w:tr w:rsidR="007E47CF" w:rsidRPr="00A44771" w14:paraId="4FEB05C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6257F4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D4D48E" w14:textId="16BDC895" w:rsidR="007E47CF" w:rsidRPr="00A44771" w:rsidRDefault="00D15A1B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learnt how to use pointers in 2D arrays and 1D arrays and write basic functions of swapping, sorting and operations.</w:t>
            </w:r>
          </w:p>
        </w:tc>
      </w:tr>
    </w:tbl>
    <w:p w14:paraId="064A8ED9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265C"/>
    <w:rsid w:val="007E47CF"/>
    <w:rsid w:val="0091265C"/>
    <w:rsid w:val="009933A8"/>
    <w:rsid w:val="00A44771"/>
    <w:rsid w:val="00A5364E"/>
    <w:rsid w:val="00A662ED"/>
    <w:rsid w:val="00B5444B"/>
    <w:rsid w:val="00BC673F"/>
    <w:rsid w:val="00D1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E92A"/>
  <w15:chartTrackingRefBased/>
  <w15:docId w15:val="{8FAF68F4-AE17-4245-A851-221D941A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86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2022-04-05T16:56:00Z</dcterms:created>
  <dcterms:modified xsi:type="dcterms:W3CDTF">2022-04-05T18:22:00Z</dcterms:modified>
  <dc:language>en-IN</dc:language>
</cp:coreProperties>
</file>