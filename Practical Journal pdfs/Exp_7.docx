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208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81A645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251DB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F1FA4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B705CD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88E19C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43DC8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11838C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5B11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87A029" w14:textId="0762942C" w:rsidR="007E47CF" w:rsidRPr="00A44771" w:rsidRDefault="00717DF3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7</w:t>
            </w:r>
          </w:p>
        </w:tc>
      </w:tr>
    </w:tbl>
    <w:p w14:paraId="494836F7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E14A28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716C9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5F7B94" w14:textId="06B73C1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Implement various text processing problems.</w:t>
            </w:r>
          </w:p>
        </w:tc>
      </w:tr>
      <w:tr w:rsidR="007E47CF" w:rsidRPr="00A44771" w14:paraId="51D680E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8ABCCA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59EECB9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1AEE4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344959" w14:textId="7E6C927B" w:rsidR="007E47CF" w:rsidRPr="00A44771" w:rsidRDefault="00717DF3">
            <w:pPr>
              <w:rPr>
                <w:rFonts w:ascii="Comic Sans MS" w:eastAsia="Times New Roman" w:hAnsi="Comic Sans MS" w:cs="Times New Roman"/>
              </w:rPr>
            </w:pPr>
            <w:r w:rsidRPr="00717DF3">
              <w:rPr>
                <w:rFonts w:ascii="Comic Sans MS" w:eastAsia="Times New Roman" w:hAnsi="Comic Sans MS" w:cs="Times New Roman"/>
              </w:rPr>
              <w:t>Write a program to count the number of vowels, consonants, total characters and words in the given string.</w:t>
            </w:r>
          </w:p>
        </w:tc>
      </w:tr>
      <w:tr w:rsidR="007E47CF" w:rsidRPr="00A44771" w14:paraId="0B588E9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04A42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CEEF58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START</w:t>
            </w:r>
          </w:p>
          <w:p w14:paraId="11C0B55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2. Define integer function vowel with a character c as parameter</w:t>
            </w:r>
          </w:p>
          <w:p w14:paraId="28F8E707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3.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If(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c is equal to any of vowels)</w:t>
            </w:r>
          </w:p>
          <w:p w14:paraId="6FC3C20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Return 1</w:t>
            </w:r>
          </w:p>
          <w:p w14:paraId="43F728C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Else</w:t>
            </w:r>
          </w:p>
          <w:p w14:paraId="7BE4814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Return 0</w:t>
            </w:r>
          </w:p>
          <w:p w14:paraId="084188D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4. Define integer function consonant with a character c as parameter</w:t>
            </w:r>
          </w:p>
          <w:p w14:paraId="552AA0F4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5. If(vowels(c)=0 and ((c&gt;=65 and c&lt;=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90)or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(c&gt;=97 and c&lt;=122))</w:t>
            </w:r>
          </w:p>
          <w:p w14:paraId="5F6D811D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Return 1</w:t>
            </w:r>
          </w:p>
          <w:p w14:paraId="06FF128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Else</w:t>
            </w:r>
          </w:p>
          <w:p w14:paraId="0276621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Return 0</w:t>
            </w:r>
          </w:p>
          <w:p w14:paraId="129EDEA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6. Define integer function words with a character array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as parameter</w:t>
            </w:r>
          </w:p>
          <w:p w14:paraId="73D0B0F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7. Count =0, i=0</w:t>
            </w:r>
          </w:p>
          <w:p w14:paraId="2822E89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8. If (str[i] is equal to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‘ ‘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)</w:t>
            </w:r>
          </w:p>
          <w:p w14:paraId="5E41233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count++</w:t>
            </w:r>
          </w:p>
          <w:p w14:paraId="03F20B8C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9. I++</w:t>
            </w:r>
          </w:p>
          <w:p w14:paraId="77B19D4C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10. Return count+1</w:t>
            </w:r>
          </w:p>
          <w:p w14:paraId="73EC699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11. Define main function</w:t>
            </w:r>
          </w:p>
          <w:p w14:paraId="4F9B9EC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12. Input string str</w:t>
            </w:r>
          </w:p>
          <w:p w14:paraId="2027C2F7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13. I=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0,vcount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=0,ccount=0</w:t>
            </w:r>
          </w:p>
          <w:p w14:paraId="306F42D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14. If(vowels(str[i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])=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1)</w:t>
            </w:r>
          </w:p>
          <w:p w14:paraId="3763118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vcount++</w:t>
            </w:r>
          </w:p>
          <w:p w14:paraId="6EA484C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lastRenderedPageBreak/>
              <w:t>Else(consonants(str[i]=1))</w:t>
            </w:r>
          </w:p>
          <w:p w14:paraId="3887394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ccount++</w:t>
            </w:r>
          </w:p>
          <w:p w14:paraId="36AD81C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15. Repeat till 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]!=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0</w:t>
            </w:r>
          </w:p>
          <w:p w14:paraId="3957B9F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16. Print vcount</w:t>
            </w:r>
          </w:p>
          <w:p w14:paraId="7585B49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17. Print ccount</w:t>
            </w:r>
          </w:p>
          <w:p w14:paraId="256E9EE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18. Print vcount+ccount</w:t>
            </w:r>
          </w:p>
          <w:p w14:paraId="1FD2389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19. Print words(str)</w:t>
            </w:r>
          </w:p>
          <w:p w14:paraId="5ED2CA2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20. Print i</w:t>
            </w:r>
          </w:p>
          <w:p w14:paraId="4AF09A34" w14:textId="2B3636D1" w:rsidR="007E47CF" w:rsidRPr="00A44771" w:rsidRDefault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21. STOP </w:t>
            </w:r>
          </w:p>
        </w:tc>
      </w:tr>
      <w:tr w:rsidR="007E47CF" w:rsidRPr="00A44771" w14:paraId="1FBE30A2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380FA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0C75B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670C13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vowel(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55491D5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0F8351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if (l == 'a' || l == 'e' || l == 'i' || l == 'o' || l == 'u' || l == 'A' || l == 'E' || l == 'I' || l == 'O' || l == 'U')</w:t>
            </w:r>
          </w:p>
          <w:p w14:paraId="7D1A08BF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6ACE939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120068E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34C58BE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99443C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consonant(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l)</w:t>
            </w:r>
          </w:p>
          <w:p w14:paraId="67F8171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339B5867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if (vowel(l)==0 &amp;&amp; ((l&gt;=65 &amp;&amp; l&lt;=90) || (l&gt;=97 &amp;&amp; l&lt;=122)))</w:t>
            </w:r>
          </w:p>
          <w:p w14:paraId="699B28F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1;</w:t>
            </w:r>
          </w:p>
          <w:p w14:paraId="007FFC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else</w:t>
            </w:r>
          </w:p>
          <w:p w14:paraId="49087F1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return 0;</w:t>
            </w:r>
          </w:p>
          <w:p w14:paraId="6601903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059B7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words(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char str</w:t>
            </w:r>
            <w:r w:rsidRPr="00717DF3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32AF5A2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21E1EE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int count=0;</w:t>
            </w:r>
          </w:p>
          <w:p w14:paraId="1894F9C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int i=0;str[i]!='\0';i++)</w:t>
            </w:r>
          </w:p>
          <w:p w14:paraId="263E5FE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1F1948E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if(str[i]==' ')</w:t>
            </w:r>
          </w:p>
          <w:p w14:paraId="6BDCE68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count++;</w:t>
            </w:r>
          </w:p>
          <w:p w14:paraId="1485765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F195CE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count+1;</w:t>
            </w:r>
          </w:p>
          <w:p w14:paraId="6B0D71A4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DCD801C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int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4FB8A2CA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949F98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int vc=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0,cc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=0,i;</w:t>
            </w:r>
          </w:p>
          <w:p w14:paraId="25F650D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str[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100];</w:t>
            </w:r>
          </w:p>
          <w:p w14:paraId="7588F756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"Enter the string\n");</w:t>
            </w:r>
          </w:p>
          <w:p w14:paraId="2285A24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scanf("%[^\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n]s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",str);</w:t>
            </w:r>
          </w:p>
          <w:p w14:paraId="7BAEE6A3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for(i=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0;str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[i]!='\0';i++)</w:t>
            </w:r>
          </w:p>
          <w:p w14:paraId="7FD2F68B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5B49321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if(vowel(str[i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2213CFD0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vc++;</w:t>
            </w:r>
          </w:p>
          <w:p w14:paraId="6D1813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else if(consonant(str[i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])=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=1)</w:t>
            </w:r>
          </w:p>
          <w:p w14:paraId="4FA3F95D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        cc++;</w:t>
            </w:r>
          </w:p>
          <w:p w14:paraId="60A24D2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D76F8B5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717DF3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717DF3">
              <w:rPr>
                <w:rFonts w:ascii="Comic Sans MS" w:eastAsia="Times New Roman" w:hAnsi="Comic Sans MS" w:cs="Times New Roman"/>
                <w:lang w:val="en-IN"/>
              </w:rPr>
              <w:t>"Number of vowels: %d\nNumber of consonants: %d\nNumber of Characters: %d\nNumber of words: %d\nLength of String: %d",vc,cc,vc+cc,words(str),i);</w:t>
            </w:r>
          </w:p>
          <w:p w14:paraId="68301749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7FA3C11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717DF3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5DF04E8" w14:textId="77777777" w:rsidR="00717DF3" w:rsidRPr="00717DF3" w:rsidRDefault="00717DF3" w:rsidP="00717DF3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8BD42F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AEF041D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9008F9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147D8747" w14:textId="77777777" w:rsidR="00717DF3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38EAD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80.4pt;height:159pt;visibility:visible;mso-wrap-style:square">
                  <v:imagedata r:id="rId5" o:title=""/>
                </v:shape>
              </w:pict>
            </w:r>
          </w:p>
          <w:p w14:paraId="64EC8BCA" w14:textId="77777777" w:rsidR="0079319A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789D20C0" w14:textId="77777777" w:rsidR="0079319A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0F04F82" w14:textId="77777777" w:rsidR="0079319A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A1FA958" w14:textId="77777777" w:rsidR="0079319A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E5C6DD9" w14:textId="5E27060A" w:rsidR="0079319A" w:rsidRPr="00A44771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0F4BA8C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E7D7DB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2</w:t>
            </w:r>
          </w:p>
        </w:tc>
      </w:tr>
      <w:tr w:rsidR="007E47CF" w:rsidRPr="00A44771" w14:paraId="3FB0F1B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96739E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07E3C6" w14:textId="0791C231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Write a Menu driven Program to</w:t>
            </w:r>
            <w:r>
              <w:rPr>
                <w:rFonts w:ascii="Comic Sans MS" w:eastAsia="Times New Roman" w:hAnsi="Comic Sans MS" w:cs="Times New Roman"/>
              </w:rPr>
              <w:t>:</w:t>
            </w:r>
            <w:r w:rsidR="00B20581">
              <w:rPr>
                <w:rFonts w:ascii="Comic Sans MS" w:eastAsia="Times New Roman" w:hAnsi="Comic Sans MS" w:cs="Times New Roman"/>
              </w:rPr>
              <w:t xml:space="preserve"> </w:t>
            </w:r>
            <w:proofErr w:type="gramStart"/>
            <w:r w:rsidR="00B20581" w:rsidRPr="00B20581">
              <w:rPr>
                <w:rFonts w:ascii="Comic Sans MS" w:eastAsia="Times New Roman" w:hAnsi="Comic Sans MS" w:cs="Times New Roman"/>
              </w:rPr>
              <w:t>( Do</w:t>
            </w:r>
            <w:proofErr w:type="gramEnd"/>
            <w:r w:rsidR="00B20581" w:rsidRPr="00B20581">
              <w:rPr>
                <w:rFonts w:ascii="Comic Sans MS" w:eastAsia="Times New Roman" w:hAnsi="Comic Sans MS" w:cs="Times New Roman"/>
              </w:rPr>
              <w:t xml:space="preserve"> not use library functions)</w:t>
            </w:r>
          </w:p>
          <w:p w14:paraId="358C8BB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i)copy one string to another </w:t>
            </w:r>
            <w:proofErr w:type="gramStart"/>
            <w:r w:rsidRPr="009952DF">
              <w:rPr>
                <w:rFonts w:ascii="Comic Sans MS" w:eastAsia="Times New Roman" w:hAnsi="Comic Sans MS" w:cs="Times New Roman"/>
              </w:rPr>
              <w:t>one by one</w:t>
            </w:r>
            <w:proofErr w:type="gramEnd"/>
            <w:r w:rsidRPr="009952DF">
              <w:rPr>
                <w:rFonts w:ascii="Comic Sans MS" w:eastAsia="Times New Roman" w:hAnsi="Comic Sans MS" w:cs="Times New Roman"/>
              </w:rPr>
              <w:t xml:space="preserve"> character. </w:t>
            </w:r>
          </w:p>
          <w:p w14:paraId="1CD3AE4A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ii) Find the string length </w:t>
            </w:r>
          </w:p>
          <w:p w14:paraId="389801BF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iii) compare two strings </w:t>
            </w:r>
          </w:p>
          <w:p w14:paraId="07D644E2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iv) reverse the string </w:t>
            </w:r>
          </w:p>
          <w:p w14:paraId="7A75B43E" w14:textId="77777777" w:rsidR="009952DF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 xml:space="preserve">v) Concatenate one string to another string. </w:t>
            </w:r>
          </w:p>
          <w:p w14:paraId="7ADE5D5F" w14:textId="421D55E9" w:rsidR="007E47CF" w:rsidRPr="00A44771" w:rsidRDefault="009952DF">
            <w:pPr>
              <w:rPr>
                <w:rFonts w:ascii="Comic Sans MS" w:eastAsia="Times New Roman" w:hAnsi="Comic Sans MS" w:cs="Times New Roman"/>
              </w:rPr>
            </w:pPr>
            <w:r w:rsidRPr="009952DF">
              <w:rPr>
                <w:rFonts w:ascii="Comic Sans MS" w:eastAsia="Times New Roman" w:hAnsi="Comic Sans MS" w:cs="Times New Roman"/>
              </w:rPr>
              <w:t>vi) lower case to upper</w:t>
            </w:r>
          </w:p>
        </w:tc>
      </w:tr>
      <w:tr w:rsidR="007E47CF" w:rsidRPr="00A44771" w14:paraId="7EFAA63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359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D6018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1. START</w:t>
            </w:r>
          </w:p>
          <w:p w14:paraId="4806276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2. Define void function copystr with two character arrays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and strn[] as</w:t>
            </w:r>
          </w:p>
          <w:p w14:paraId="2F23A36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parameters.</w:t>
            </w:r>
          </w:p>
          <w:p w14:paraId="05410E6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3. Int i=0</w:t>
            </w:r>
          </w:p>
          <w:p w14:paraId="2BD2205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4. strn[i]=str[i]</w:t>
            </w:r>
          </w:p>
          <w:p w14:paraId="372EA548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5. i++</w:t>
            </w:r>
          </w:p>
          <w:p w14:paraId="13879D8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6. Repeat 5 and 6 untill 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]!=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0</w:t>
            </w:r>
          </w:p>
          <w:p w14:paraId="54B37D9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7. strn[i]=0</w:t>
            </w:r>
          </w:p>
          <w:p w14:paraId="04E4F3A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8. Define integer function length with character array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as parameters</w:t>
            </w:r>
          </w:p>
          <w:p w14:paraId="5E6313B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9. i=0</w:t>
            </w:r>
          </w:p>
          <w:p w14:paraId="19F773F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10. i++</w:t>
            </w:r>
          </w:p>
          <w:p w14:paraId="4527F46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11. Repeat 10 till 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]!=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0</w:t>
            </w:r>
          </w:p>
          <w:p w14:paraId="28D856C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12. Return i</w:t>
            </w:r>
          </w:p>
          <w:p w14:paraId="0E851890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13. Define void function compare with 3 character array str1[], str2[] and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</w:t>
            </w:r>
          </w:p>
          <w:p w14:paraId="230BF5C0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as parameters</w:t>
            </w:r>
          </w:p>
          <w:p w14:paraId="1CDF8B6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14. int i=0, count=0</w:t>
            </w:r>
          </w:p>
          <w:p w14:paraId="46F31720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15. if(str1[i]&lt;str2[i])</w:t>
            </w:r>
          </w:p>
          <w:p w14:paraId="76CB0F5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copystr(str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2,str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)</w:t>
            </w:r>
          </w:p>
          <w:p w14:paraId="6719AD2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count=1</w:t>
            </w:r>
          </w:p>
          <w:p w14:paraId="5F15159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Go to step</w:t>
            </w:r>
          </w:p>
          <w:p w14:paraId="46EB6E2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if(str1[i]&gt;str2[i])</w:t>
            </w:r>
          </w:p>
          <w:p w14:paraId="50ED652C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copystr(str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)</w:t>
            </w:r>
          </w:p>
          <w:p w14:paraId="3E4F19C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count=1</w:t>
            </w:r>
          </w:p>
          <w:p w14:paraId="7B9BF9F8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lastRenderedPageBreak/>
              <w:t xml:space="preserve"> Go to step</w:t>
            </w:r>
          </w:p>
          <w:p w14:paraId="29D19EC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16. i++</w:t>
            </w:r>
          </w:p>
          <w:p w14:paraId="69C4D92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17. Repeat 15 and 16 till str1[i] =0 or str2[i]=0</w:t>
            </w:r>
          </w:p>
          <w:p w14:paraId="3FCCD650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18. if count=0</w:t>
            </w:r>
          </w:p>
          <w:p w14:paraId="304686A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copystr(str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)</w:t>
            </w:r>
          </w:p>
          <w:p w14:paraId="1CA90C2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19. Define void function reverse with 2 character arrays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and strn[] as</w:t>
            </w:r>
          </w:p>
          <w:p w14:paraId="1C446A0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parameters.</w:t>
            </w:r>
          </w:p>
          <w:p w14:paraId="07A41597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20. Int length = length(str)</w:t>
            </w:r>
          </w:p>
          <w:p w14:paraId="3CDCF82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21. i=0</w:t>
            </w:r>
          </w:p>
          <w:p w14:paraId="0429CAA4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22. strn[i] = str[len-i-1]</w:t>
            </w:r>
          </w:p>
          <w:p w14:paraId="524FA57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23. i++</w:t>
            </w:r>
          </w:p>
          <w:p w14:paraId="548B55F7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24. Repeat 22 and 23 till i&lt;len</w:t>
            </w:r>
          </w:p>
          <w:p w14:paraId="006DC41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25. str[len]=0</w:t>
            </w:r>
          </w:p>
          <w:p w14:paraId="0E096F2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26. Define void function concatenate with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3 character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 xml:space="preserve"> arrays str1[], str2[] and</w:t>
            </w:r>
          </w:p>
          <w:p w14:paraId="1AF9936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as parameters.</w:t>
            </w:r>
          </w:p>
          <w:p w14:paraId="73993EF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27. Len = length(str1), i=0</w:t>
            </w:r>
          </w:p>
          <w:p w14:paraId="59111F5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28. str[i]=str1[i]</w:t>
            </w:r>
          </w:p>
          <w:p w14:paraId="00EC6F94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29. i++</w:t>
            </w:r>
          </w:p>
          <w:p w14:paraId="098136D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30. Repeat 28 and 29 till 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]!=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0</w:t>
            </w:r>
          </w:p>
          <w:p w14:paraId="3D229BAC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31. str[i]=str2[i-len]</w:t>
            </w:r>
          </w:p>
          <w:p w14:paraId="73BADD3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32. i++</w:t>
            </w:r>
          </w:p>
          <w:p w14:paraId="62C5E404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33. Repeat 31 and 32 till str2[i-len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]!=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0</w:t>
            </w:r>
          </w:p>
          <w:p w14:paraId="5CC967A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34. str[i]=0</w:t>
            </w:r>
          </w:p>
          <w:p w14:paraId="359AA20D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35. Define void function convert with two character arrays 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str[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] and strn[] as</w:t>
            </w:r>
          </w:p>
          <w:p w14:paraId="08479688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parameters.</w:t>
            </w:r>
          </w:p>
          <w:p w14:paraId="3D668FA9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36. Int i=0</w:t>
            </w:r>
          </w:p>
          <w:p w14:paraId="22A21F5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37. if(str[i]&gt;=97 and str[i]&lt;=122)</w:t>
            </w:r>
          </w:p>
          <w:p w14:paraId="4098F10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strn[i] = str[i]-32</w:t>
            </w:r>
          </w:p>
          <w:p w14:paraId="4663314C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</w:t>
            </w:r>
          </w:p>
          <w:p w14:paraId="6666FA5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strn[i] = str[i]</w:t>
            </w:r>
          </w:p>
          <w:p w14:paraId="179EAB4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38. i++</w:t>
            </w:r>
          </w:p>
          <w:p w14:paraId="3D1CB9AD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39. Repeat 37 and 38 till str[i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] !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=0</w:t>
            </w:r>
          </w:p>
          <w:p w14:paraId="120BEC4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40. Define main function</w:t>
            </w:r>
          </w:p>
          <w:p w14:paraId="6E733B3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lastRenderedPageBreak/>
              <w:t>41. Input two strings str1[] and str2[]</w:t>
            </w:r>
          </w:p>
          <w:p w14:paraId="55B4E49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42. int option</w:t>
            </w:r>
          </w:p>
          <w:p w14:paraId="17B21C58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43. Input option</w:t>
            </w:r>
          </w:p>
          <w:p w14:paraId="26F62B3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44. If (option ==1)</w:t>
            </w:r>
          </w:p>
          <w:p w14:paraId="4CE5CA1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copystr(str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1)</w:t>
            </w:r>
          </w:p>
          <w:p w14:paraId="26874CD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copystr(str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2,strn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2)</w:t>
            </w:r>
          </w:p>
          <w:p w14:paraId="2F9AD40E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str1 and str2</w:t>
            </w:r>
          </w:p>
          <w:p w14:paraId="61C5E6AA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 (option == 2)</w:t>
            </w:r>
          </w:p>
          <w:p w14:paraId="002EEFD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length(str1) and length(str2)</w:t>
            </w:r>
          </w:p>
          <w:p w14:paraId="23B3A3A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 (option == 3)</w:t>
            </w:r>
          </w:p>
          <w:p w14:paraId="3D9B3A3B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compare(str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2,strn)</w:t>
            </w:r>
          </w:p>
          <w:p w14:paraId="0715C08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strn</w:t>
            </w:r>
          </w:p>
          <w:p w14:paraId="6886CAE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 (option == 4)</w:t>
            </w:r>
          </w:p>
          <w:p w14:paraId="16223EE2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reverse(str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1)</w:t>
            </w:r>
          </w:p>
          <w:p w14:paraId="3AD32477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reverse(str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2,strn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2)</w:t>
            </w:r>
          </w:p>
          <w:p w14:paraId="512AC43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strn1 and strn2</w:t>
            </w:r>
          </w:p>
          <w:p w14:paraId="70B57945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 (option == 5)</w:t>
            </w:r>
          </w:p>
          <w:p w14:paraId="7CFA345D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concatenate(str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2,strn)</w:t>
            </w:r>
          </w:p>
          <w:p w14:paraId="25B7CDF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strn</w:t>
            </w:r>
          </w:p>
          <w:p w14:paraId="17666D01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else if (option == 6)</w:t>
            </w:r>
          </w:p>
          <w:p w14:paraId="4F709023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convert(str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1,strn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1)</w:t>
            </w:r>
          </w:p>
          <w:p w14:paraId="2C56613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convert(str</w:t>
            </w:r>
            <w:proofErr w:type="gramStart"/>
            <w:r w:rsidRPr="0079319A">
              <w:rPr>
                <w:rFonts w:ascii="Comic Sans MS" w:eastAsia="Times New Roman" w:hAnsi="Comic Sans MS" w:cs="Times New Roman"/>
              </w:rPr>
              <w:t>2,strn</w:t>
            </w:r>
            <w:proofErr w:type="gramEnd"/>
            <w:r w:rsidRPr="0079319A">
              <w:rPr>
                <w:rFonts w:ascii="Comic Sans MS" w:eastAsia="Times New Roman" w:hAnsi="Comic Sans MS" w:cs="Times New Roman"/>
              </w:rPr>
              <w:t>2)</w:t>
            </w:r>
          </w:p>
          <w:p w14:paraId="08DC2DEF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 print strn1 and strn2</w:t>
            </w:r>
          </w:p>
          <w:p w14:paraId="01DAF116" w14:textId="77777777" w:rsidR="0079319A" w:rsidRPr="0079319A" w:rsidRDefault="0079319A" w:rsidP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>45. Return 0</w:t>
            </w:r>
          </w:p>
          <w:p w14:paraId="53159B7B" w14:textId="361E5A78" w:rsidR="00B20581" w:rsidRPr="00A44771" w:rsidRDefault="0079319A">
            <w:pPr>
              <w:rPr>
                <w:rFonts w:ascii="Comic Sans MS" w:eastAsia="Times New Roman" w:hAnsi="Comic Sans MS" w:cs="Times New Roman"/>
              </w:rPr>
            </w:pPr>
            <w:r w:rsidRPr="0079319A">
              <w:rPr>
                <w:rFonts w:ascii="Comic Sans MS" w:eastAsia="Times New Roman" w:hAnsi="Comic Sans MS" w:cs="Times New Roman"/>
              </w:rPr>
              <w:t xml:space="preserve">46. STOP </w:t>
            </w:r>
          </w:p>
        </w:tc>
      </w:tr>
      <w:tr w:rsidR="007E47CF" w:rsidRPr="00A44771" w14:paraId="7AC8265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3F5DF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4B6A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#include&lt;stdio.h&gt;</w:t>
            </w:r>
          </w:p>
          <w:p w14:paraId="0A51AD4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copystr(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strc1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strc2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A71A3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7491F2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i=0;</w:t>
            </w:r>
          </w:p>
          <w:p w14:paraId="1E0652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while(strc1[i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738FDC2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70FD233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strc2[i]=strc1[i];</w:t>
            </w:r>
          </w:p>
          <w:p w14:paraId="3A3C38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i++;</w:t>
            </w:r>
          </w:p>
          <w:p w14:paraId="334B23B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64A6452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strc2[i]='\0';</w:t>
            </w:r>
          </w:p>
          <w:p w14:paraId="59B8A8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C22A96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length(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8C9B0A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C8AE7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i;</w:t>
            </w:r>
          </w:p>
          <w:p w14:paraId="27E0555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 (i=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[i]!='\0';i++);</w:t>
            </w:r>
          </w:p>
          <w:p w14:paraId="6436F93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i;</w:t>
            </w:r>
          </w:p>
          <w:p w14:paraId="2C02C0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008E276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compare(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strg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88AB09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2BA4D18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c=0;</w:t>
            </w:r>
          </w:p>
          <w:p w14:paraId="6D07942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for(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int i=0;(str1[i]!='\0' || str2[i]!='\0');i++)</w:t>
            </w:r>
          </w:p>
          <w:p w14:paraId="56CB105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73E4C0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if(str1[i]&lt;str2[i])</w:t>
            </w:r>
          </w:p>
          <w:p w14:paraId="3BF820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3905CA4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copystr(str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2E2D75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20EEB38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06B22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91D593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else if(str1[i]&gt;str2[i])</w:t>
            </w:r>
          </w:p>
          <w:p w14:paraId="65F4E9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7FBD199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copystr(str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148C9F7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c=1;</w:t>
            </w:r>
          </w:p>
          <w:p w14:paraId="71CE3C6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break;</w:t>
            </w:r>
          </w:p>
          <w:p w14:paraId="0FF0CAD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23A13D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if(c==0)</w:t>
            </w:r>
          </w:p>
          <w:p w14:paraId="7BBEF4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copystr(str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1,strg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);</w:t>
            </w:r>
          </w:p>
          <w:p w14:paraId="67B724F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12472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03FEC0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reverse(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5F4E61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5D04CB1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i;</w:t>
            </w:r>
          </w:p>
          <w:p w14:paraId="1BEFE42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len = length(str);</w:t>
            </w:r>
          </w:p>
          <w:p w14:paraId="5D10B23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for(i=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0;i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&lt;len;i++)</w:t>
            </w:r>
          </w:p>
          <w:p w14:paraId="6491C01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468349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strr[i]=str[len-i-1];</w:t>
            </w:r>
          </w:p>
          <w:p w14:paraId="35B841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8ACE00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strr[i]='\0';</w:t>
            </w:r>
          </w:p>
          <w:p w14:paraId="1B1BAF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102E999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concat(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str1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,char str2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 ,char strn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66C6523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614C586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    int i=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0,j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=0;</w:t>
            </w:r>
          </w:p>
          <w:p w14:paraId="48E8342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while(str1[i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0F25494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247920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strn[i]=str1[i];</w:t>
            </w:r>
          </w:p>
          <w:p w14:paraId="55ED3E6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i++;</w:t>
            </w:r>
          </w:p>
          <w:p w14:paraId="097FEA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0B411A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while(str2[j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]!=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'\0')</w:t>
            </w:r>
          </w:p>
          <w:p w14:paraId="5BA1ACA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6469B0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strn[i]=str2[j];</w:t>
            </w:r>
          </w:p>
          <w:p w14:paraId="459C685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i++;</w:t>
            </w:r>
          </w:p>
          <w:p w14:paraId="1C5A9AB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j++;</w:t>
            </w:r>
          </w:p>
          <w:p w14:paraId="5AEDDCD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723DB15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strn[i]='\0';</w:t>
            </w:r>
          </w:p>
          <w:p w14:paraId="43CA42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416FDDA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void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upper(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char str</w:t>
            </w:r>
            <w:r w:rsidRPr="00B20581">
              <w:rPr>
                <w:rFonts w:ascii="Comic Sans MS" w:eastAsia="Times New Roman" w:hAnsi="Comic Sans MS" w:cs="Times New Roman"/>
                <w:i/>
                <w:iCs/>
                <w:sz w:val="20"/>
                <w:szCs w:val="20"/>
                <w:lang w:val="en-IN"/>
              </w:rPr>
              <w:t>[]</w:t>
            </w: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7B9612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4741342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i;</w:t>
            </w:r>
          </w:p>
          <w:p w14:paraId="2B7AABB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for(i=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0;str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[i]!='\0';i++)</w:t>
            </w:r>
          </w:p>
          <w:p w14:paraId="1C1B36E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5B15C2B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if(str[i]&gt;='a' &amp;&amp; str[i]&lt;='z')</w:t>
            </w:r>
          </w:p>
          <w:p w14:paraId="6CDC947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str[i]=str[i]-32;</w:t>
            </w:r>
          </w:p>
          <w:p w14:paraId="65378D5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}</w:t>
            </w:r>
          </w:p>
          <w:p w14:paraId="1F3617C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93BDB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int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main(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)</w:t>
            </w:r>
          </w:p>
          <w:p w14:paraId="0851672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{</w:t>
            </w:r>
          </w:p>
          <w:p w14:paraId="35EF6D5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str1[100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2[100];</w:t>
            </w:r>
          </w:p>
          <w:p w14:paraId="3D421CC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char str3[100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],str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4[100],str5[100],str6[100];</w:t>
            </w:r>
          </w:p>
          <w:p w14:paraId="2C56383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int option;</w:t>
            </w:r>
          </w:p>
          <w:p w14:paraId="02B8360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1: ");</w:t>
            </w:r>
          </w:p>
          <w:p w14:paraId="6FFCA6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scanf("%[^\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n]s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",str1);</w:t>
            </w:r>
          </w:p>
          <w:p w14:paraId="4A9B739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string 2: ");</w:t>
            </w:r>
          </w:p>
          <w:p w14:paraId="48AD3A1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 %[^\n]s",str2);</w:t>
            </w:r>
          </w:p>
          <w:p w14:paraId="389AA24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do</w:t>
            </w:r>
          </w:p>
          <w:p w14:paraId="1F51604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{</w:t>
            </w:r>
          </w:p>
          <w:p w14:paraId="0FE76AB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printf("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WELCOME!\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n");</w:t>
            </w:r>
          </w:p>
          <w:p w14:paraId="3BF6EAE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"1. Copy String\n");</w:t>
            </w:r>
          </w:p>
          <w:p w14:paraId="0A9E0DF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"2. Length of String\n");</w:t>
            </w:r>
          </w:p>
          <w:p w14:paraId="6C89733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"3. Compare Strings\n");</w:t>
            </w:r>
          </w:p>
          <w:p w14:paraId="7017278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"4. Reverse Strings\n");</w:t>
            </w:r>
          </w:p>
          <w:p w14:paraId="435458C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"5. Concatenate Strings\n");</w:t>
            </w:r>
          </w:p>
          <w:p w14:paraId="15DDE7E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"6. Lower to Upper\n");</w:t>
            </w:r>
          </w:p>
          <w:p w14:paraId="7D16C2E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"7. Exit\n");</w:t>
            </w:r>
          </w:p>
          <w:p w14:paraId="6D3F783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"Enter your choice: ");</w:t>
            </w:r>
          </w:p>
          <w:p w14:paraId="36F402F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scanf(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"%d", &amp;option);</w:t>
            </w:r>
          </w:p>
          <w:p w14:paraId="4A238D7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switch(option)</w:t>
            </w:r>
          </w:p>
          <w:p w14:paraId="50F7A5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{</w:t>
            </w:r>
          </w:p>
          <w:p w14:paraId="478BE5A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1:</w:t>
            </w:r>
          </w:p>
          <w:p w14:paraId="5CF67A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6D6E3E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copystr(str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2CF3421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1: %s\n",str3);</w:t>
            </w:r>
          </w:p>
          <w:p w14:paraId="0B3BF06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copystr(str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158398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"Copied String 2: %s\n",str4);</w:t>
            </w:r>
          </w:p>
          <w:p w14:paraId="746B5BB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5AA774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7AE21E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2:</w:t>
            </w:r>
          </w:p>
          <w:p w14:paraId="3E5674B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5C8E20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1: %d\n",length(str1));</w:t>
            </w:r>
          </w:p>
          <w:p w14:paraId="56950ECC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"Length of String 2: %d\n",length(str2));</w:t>
            </w:r>
          </w:p>
          <w:p w14:paraId="2F658E8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61A0338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EFA79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3:</w:t>
            </w:r>
          </w:p>
          <w:p w14:paraId="3A0C3F6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02E9811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compare(str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2,str5);</w:t>
            </w:r>
          </w:p>
          <w:p w14:paraId="53099F4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"The greater string is: %s\n",str5);</w:t>
            </w:r>
          </w:p>
          <w:p w14:paraId="332F42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3727656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D6ACC9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4:</w:t>
            </w:r>
          </w:p>
          <w:p w14:paraId="05373CA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331DD7D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3);</w:t>
            </w:r>
          </w:p>
          <w:p w14:paraId="1AEEF7E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reverse(str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4);</w:t>
            </w:r>
          </w:p>
          <w:p w14:paraId="5CAA133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1: %s\n",str3);</w:t>
            </w:r>
          </w:p>
          <w:p w14:paraId="03B10AB1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"Reversed String 2: %s\n",str4);</w:t>
            </w:r>
          </w:p>
          <w:p w14:paraId="39F3E1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5C2368E0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57B4A9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5:</w:t>
            </w:r>
          </w:p>
          <w:p w14:paraId="75E96E4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7396B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concat(str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1,str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2,str6);</w:t>
            </w:r>
          </w:p>
          <w:p w14:paraId="10EEF30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"Concatenated String: %s\n",str6);</w:t>
            </w:r>
          </w:p>
          <w:p w14:paraId="39ED9A9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lastRenderedPageBreak/>
              <w:t>                break;</w:t>
            </w:r>
          </w:p>
          <w:p w14:paraId="6B50B79F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12A1390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6:</w:t>
            </w:r>
          </w:p>
          <w:p w14:paraId="4E14F17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147F759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upper(str1);</w:t>
            </w:r>
          </w:p>
          <w:p w14:paraId="78CEC6C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upper(str2);</w:t>
            </w:r>
          </w:p>
          <w:p w14:paraId="2FAD48A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1: %s\n",str1);</w:t>
            </w:r>
          </w:p>
          <w:p w14:paraId="25C88ED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"Uppercase String 2: %s\n",str2);</w:t>
            </w:r>
          </w:p>
          <w:p w14:paraId="1A1C06ED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4042768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50C92C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case 7:</w:t>
            </w:r>
          </w:p>
          <w:p w14:paraId="50CA4F95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7C5BDD4B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"Thank you!\n");</w:t>
            </w:r>
          </w:p>
          <w:p w14:paraId="6B45821A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649D030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7689E67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default:</w:t>
            </w:r>
          </w:p>
          <w:p w14:paraId="235AD1D9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{</w:t>
            </w:r>
          </w:p>
          <w:p w14:paraId="6E3146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        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printf(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"Invalid Choice Try again!");</w:t>
            </w:r>
          </w:p>
          <w:p w14:paraId="7361E077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    break;</w:t>
            </w:r>
          </w:p>
          <w:p w14:paraId="0CED2AF2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    }</w:t>
            </w:r>
          </w:p>
          <w:p w14:paraId="0195472E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    }</w:t>
            </w:r>
          </w:p>
          <w:p w14:paraId="56D86B34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 xml:space="preserve">    </w:t>
            </w:r>
            <w:proofErr w:type="gramStart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}while</w:t>
            </w:r>
            <w:proofErr w:type="gramEnd"/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(option!=7);</w:t>
            </w:r>
          </w:p>
          <w:p w14:paraId="47958C46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    return 0;</w:t>
            </w:r>
          </w:p>
          <w:p w14:paraId="4F332B53" w14:textId="77777777" w:rsidR="00B20581" w:rsidRPr="00B20581" w:rsidRDefault="00B20581" w:rsidP="00B20581">
            <w:pPr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</w:pPr>
            <w:r w:rsidRPr="00B20581">
              <w:rPr>
                <w:rFonts w:ascii="Comic Sans MS" w:eastAsia="Times New Roman" w:hAnsi="Comic Sans MS" w:cs="Times New Roman"/>
                <w:sz w:val="20"/>
                <w:szCs w:val="20"/>
                <w:lang w:val="en-IN"/>
              </w:rPr>
              <w:t>}</w:t>
            </w:r>
          </w:p>
          <w:p w14:paraId="7205907E" w14:textId="77777777" w:rsidR="007E47CF" w:rsidRPr="00B20581" w:rsidRDefault="007E47CF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</w:p>
          <w:p w14:paraId="5A852CF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1A7E2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4343675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B2FDA45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7579D8E0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3A43CC24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26AADD3E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1EBD46BF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35C34328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1512ABFE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7195AD56" w14:textId="77777777" w:rsidR="0079319A" w:rsidRDefault="0079319A">
            <w:pPr>
              <w:rPr>
                <w:rFonts w:ascii="Comic Sans MS" w:eastAsia="Times New Roman" w:hAnsi="Comic Sans MS" w:cs="Times New Roman"/>
              </w:rPr>
            </w:pPr>
          </w:p>
          <w:p w14:paraId="6A2DD16D" w14:textId="085CF7A8" w:rsidR="0079319A" w:rsidRPr="00A44771" w:rsidRDefault="0079319A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DD02A87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A7F0C1" w14:textId="341B8738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1F1F4A29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18AEF0D" w14:textId="04CD5749" w:rsidR="00B20581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263E57CB">
                <v:shape id="_x0000_i1026" type="#_x0000_t75" style="width:207pt;height:327.6pt;visibility:visible;mso-wrap-style:square">
                  <v:imagedata r:id="rId6" o:title=""/>
                </v:shape>
              </w:pict>
            </w: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DC89C06">
                <v:shape id="_x0000_i1027" type="#_x0000_t75" style="width:255.6pt;height:327pt;visibility:visible;mso-wrap-style:square">
                  <v:imagedata r:id="rId7" o:title=""/>
                </v:shape>
              </w:pict>
            </w:r>
          </w:p>
          <w:p w14:paraId="5AA4BB1B" w14:textId="77777777" w:rsidR="00333BD4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DF67CB8" w14:textId="77777777" w:rsidR="00333BD4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D8D4E0B">
                <v:shape id="_x0000_i1028" type="#_x0000_t75" style="width:276.6pt;height:246.6pt;visibility:visible;mso-wrap-style:square">
                  <v:imagedata r:id="rId8" o:title=""/>
                </v:shape>
              </w:pict>
            </w:r>
          </w:p>
          <w:p w14:paraId="6B733549" w14:textId="549A492F" w:rsidR="00333BD4" w:rsidRPr="00A44771" w:rsidRDefault="00333BD4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EA3567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5FC645E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3</w:t>
            </w:r>
          </w:p>
        </w:tc>
      </w:tr>
      <w:tr w:rsidR="007E47CF" w:rsidRPr="00A44771" w14:paraId="7D334D4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3A12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EFA254" w14:textId="33ECECD5" w:rsidR="007E47CF" w:rsidRPr="00A44771" w:rsidRDefault="00016B36">
            <w:pPr>
              <w:rPr>
                <w:rFonts w:ascii="Comic Sans MS" w:eastAsia="Times New Roman" w:hAnsi="Comic Sans MS" w:cs="Times New Roman"/>
              </w:rPr>
            </w:pPr>
            <w:r w:rsidRPr="00016B36">
              <w:rPr>
                <w:rFonts w:ascii="Comic Sans MS" w:eastAsia="Times New Roman" w:hAnsi="Comic Sans MS" w:cs="Times New Roman"/>
              </w:rPr>
              <w:t xml:space="preserve">Write a program to find and replace a particular word from the string. Input: I LOVE CANADA BECAUSE CANADA IS A GREAT COUNTRY Word to </w:t>
            </w:r>
            <w:proofErr w:type="gramStart"/>
            <w:r w:rsidRPr="00016B36">
              <w:rPr>
                <w:rFonts w:ascii="Comic Sans MS" w:eastAsia="Times New Roman" w:hAnsi="Comic Sans MS" w:cs="Times New Roman"/>
              </w:rPr>
              <w:t>Find :</w:t>
            </w:r>
            <w:proofErr w:type="gramEnd"/>
            <w:r w:rsidRPr="00016B36">
              <w:rPr>
                <w:rFonts w:ascii="Comic Sans MS" w:eastAsia="Times New Roman" w:hAnsi="Comic Sans MS" w:cs="Times New Roman"/>
              </w:rPr>
              <w:t xml:space="preserve"> CANADA Word to replace :INDIA Output:I LOVE INDIA BECAUSE INDIA IS A GREAT COUNTRY</w:t>
            </w:r>
          </w:p>
        </w:tc>
      </w:tr>
      <w:tr w:rsidR="007E47CF" w:rsidRPr="00A44771" w14:paraId="144A0297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2871B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E3F23" w14:textId="0B00B1C7" w:rsidR="007E47CF" w:rsidRDefault="0079319A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(replacestr)</w:t>
            </w:r>
          </w:p>
          <w:p w14:paraId="34B0DA90" w14:textId="5E39FEA5" w:rsidR="0079319A" w:rsidRDefault="0079319A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Initialize str1 &amp; str2</w:t>
            </w:r>
          </w:p>
          <w:p w14:paraId="1D5FEE31" w14:textId="3D4AEB6E" w:rsidR="0079319A" w:rsidRDefault="00463546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Wordlen = strlen(wor)</w:t>
            </w:r>
          </w:p>
          <w:p w14:paraId="7E36A9C8" w14:textId="6957A7E1" w:rsidR="00463546" w:rsidRDefault="00463546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Len = strlen(str)</w:t>
            </w:r>
          </w:p>
          <w:p w14:paraId="2AD821C6" w14:textId="77777777" w:rsid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For i=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0,i</w:t>
            </w:r>
            <w:proofErr w:type="gramEnd"/>
            <w:r>
              <w:rPr>
                <w:rFonts w:ascii="Comic Sans MS" w:eastAsia="Times New Roman" w:hAnsi="Comic Sans MS" w:cs="Times New Roman"/>
              </w:rPr>
              <w:t>++</w:t>
            </w:r>
          </w:p>
          <w:p w14:paraId="38FB13CA" w14:textId="4AA04DE6" w:rsid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 xml:space="preserve">match = </w:t>
            </w:r>
            <w:proofErr w:type="gramStart"/>
            <w:r w:rsidRPr="00463546">
              <w:rPr>
                <w:rFonts w:ascii="Comic Sans MS" w:eastAsia="Times New Roman" w:hAnsi="Comic Sans MS" w:cs="Times New Roman"/>
                <w:lang w:val="en-IN"/>
              </w:rPr>
              <w:t>strstr(</w:t>
            </w:r>
            <w:proofErr w:type="gramEnd"/>
            <w:r w:rsidRPr="00463546">
              <w:rPr>
                <w:rFonts w:ascii="Comic Sans MS" w:eastAsia="Times New Roman" w:hAnsi="Comic Sans MS" w:cs="Times New Roman"/>
                <w:lang w:val="en-IN"/>
              </w:rPr>
              <w:t>str, wor)</w:t>
            </w:r>
          </w:p>
          <w:p w14:paraId="0D9FE0FC" w14:textId="77777777" w:rsid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if</w:t>
            </w:r>
            <w:proofErr w:type="gramStart"/>
            <w:r w:rsidRPr="00463546">
              <w:rPr>
                <w:rFonts w:ascii="Comic Sans MS" w:eastAsia="Times New Roman" w:hAnsi="Comic Sans MS" w:cs="Times New Roman"/>
                <w:lang w:val="en-IN"/>
              </w:rPr>
              <w:t>(!(</w:t>
            </w:r>
            <w:proofErr w:type="gramEnd"/>
            <w:r w:rsidRPr="00463546">
              <w:rPr>
                <w:rFonts w:ascii="Comic Sans MS" w:eastAsia="Times New Roman" w:hAnsi="Comic Sans MS" w:cs="Times New Roman"/>
                <w:lang w:val="en-IN"/>
              </w:rPr>
              <w:t>match))</w:t>
            </w:r>
          </w:p>
          <w:p w14:paraId="3E3D2424" w14:textId="77777777" w:rsidR="00463546" w:rsidRP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break</w:t>
            </w:r>
          </w:p>
          <w:p w14:paraId="7D9F4C88" w14:textId="77777777" w:rsidR="00463546" w:rsidRP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match = match + wordle</w:t>
            </w:r>
          </w:p>
          <w:p w14:paraId="16C365BB" w14:textId="77777777" w:rsidR="00463546" w:rsidRP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strcpy(str</w:t>
            </w:r>
            <w:proofErr w:type="gramStart"/>
            <w:r w:rsidRPr="00463546">
              <w:rPr>
                <w:rFonts w:ascii="Comic Sans MS" w:eastAsia="Times New Roman" w:hAnsi="Comic Sans MS" w:cs="Times New Roman"/>
                <w:lang w:val="en-IN"/>
              </w:rPr>
              <w:t>2,match</w:t>
            </w:r>
            <w:proofErr w:type="gramEnd"/>
            <w:r w:rsidRPr="0046354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7E56AC5" w14:textId="4D1F7764" w:rsidR="00463546" w:rsidRP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 xml:space="preserve">match = match </w:t>
            </w:r>
            <w:r>
              <w:rPr>
                <w:rFonts w:ascii="Comic Sans MS" w:eastAsia="Times New Roman" w:hAnsi="Comic Sans MS" w:cs="Times New Roman"/>
                <w:lang w:val="en-IN"/>
              </w:rPr>
              <w:t>–</w:t>
            </w:r>
            <w:r w:rsidRPr="00463546">
              <w:rPr>
                <w:rFonts w:ascii="Comic Sans MS" w:eastAsia="Times New Roman" w:hAnsi="Comic Sans MS" w:cs="Times New Roman"/>
                <w:lang w:val="en-IN"/>
              </w:rPr>
              <w:t xml:space="preserve"> wordlen</w:t>
            </w:r>
          </w:p>
          <w:p w14:paraId="0C48F7EB" w14:textId="77777777" w:rsid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if(match)</w:t>
            </w:r>
          </w:p>
          <w:p w14:paraId="3B8D3B0E" w14:textId="77777777" w:rsid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strcpy(</w:t>
            </w:r>
            <w:proofErr w:type="gramStart"/>
            <w:r w:rsidRPr="00463546">
              <w:rPr>
                <w:rFonts w:ascii="Comic Sans MS" w:eastAsia="Times New Roman" w:hAnsi="Comic Sans MS" w:cs="Times New Roman"/>
                <w:lang w:val="en-IN"/>
              </w:rPr>
              <w:t>match,rep</w:t>
            </w:r>
            <w:proofErr w:type="gramEnd"/>
            <w:r w:rsidRPr="0046354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7D15F341" w14:textId="63AE94BE" w:rsidR="00463546" w:rsidRPr="00463546" w:rsidRDefault="00463546" w:rsidP="0046354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463546">
              <w:rPr>
                <w:rFonts w:ascii="Comic Sans MS" w:eastAsia="Times New Roman" w:hAnsi="Comic Sans MS" w:cs="Times New Roman"/>
                <w:lang w:val="en-IN"/>
              </w:rPr>
              <w:t>strcat(</w:t>
            </w:r>
            <w:proofErr w:type="gramStart"/>
            <w:r w:rsidRPr="00463546">
              <w:rPr>
                <w:rFonts w:ascii="Comic Sans MS" w:eastAsia="Times New Roman" w:hAnsi="Comic Sans MS" w:cs="Times New Roman"/>
                <w:lang w:val="en-IN"/>
              </w:rPr>
              <w:t>str,str</w:t>
            </w:r>
            <w:proofErr w:type="gramEnd"/>
            <w:r w:rsidRPr="00463546">
              <w:rPr>
                <w:rFonts w:ascii="Comic Sans MS" w:eastAsia="Times New Roman" w:hAnsi="Comic Sans MS" w:cs="Times New Roman"/>
                <w:lang w:val="en-IN"/>
              </w:rPr>
              <w:t>2);</w:t>
            </w:r>
          </w:p>
          <w:p w14:paraId="347E1584" w14:textId="4D3DF032" w:rsidR="00463546" w:rsidRDefault="00463546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str</w:t>
            </w:r>
          </w:p>
          <w:p w14:paraId="5C3498B6" w14:textId="10A0E212" w:rsidR="00463546" w:rsidRDefault="00463546" w:rsidP="0079319A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070D82CA" w14:textId="2C5F4657" w:rsidR="00463546" w:rsidRDefault="00463546" w:rsidP="00463546">
            <w:pPr>
              <w:rPr>
                <w:rFonts w:ascii="Comic Sans MS" w:eastAsia="Times New Roman" w:hAnsi="Comic Sans MS" w:cs="Times New Roman"/>
              </w:rPr>
            </w:pPr>
          </w:p>
          <w:p w14:paraId="5E1A51F8" w14:textId="3B87D67B" w:rsidR="00463546" w:rsidRDefault="00463546" w:rsidP="00463546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 (main)</w:t>
            </w:r>
          </w:p>
          <w:p w14:paraId="653C0F96" w14:textId="17069930" w:rsidR="00463546" w:rsidRDefault="00463546" w:rsidP="00463546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Input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str,wor</w:t>
            </w:r>
            <w:proofErr w:type="gramEnd"/>
            <w:r>
              <w:rPr>
                <w:rFonts w:ascii="Comic Sans MS" w:eastAsia="Times New Roman" w:hAnsi="Comic Sans MS" w:cs="Times New Roman"/>
              </w:rPr>
              <w:t>,rep</w:t>
            </w:r>
          </w:p>
          <w:p w14:paraId="732F9496" w14:textId="375CB519" w:rsidR="00463546" w:rsidRPr="00463546" w:rsidRDefault="00463546" w:rsidP="00463546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replacestr(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str, wor, rep)</w:t>
            </w:r>
          </w:p>
          <w:p w14:paraId="45A2DECC" w14:textId="4FC634BD" w:rsidR="00463546" w:rsidRPr="00463546" w:rsidRDefault="00463546" w:rsidP="00463546">
            <w:pPr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</w:tc>
      </w:tr>
      <w:tr w:rsidR="007E47CF" w:rsidRPr="00A44771" w14:paraId="584F6F8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DF82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568ED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2EF71BF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#include&lt;string.h&gt;</w:t>
            </w:r>
          </w:p>
          <w:p w14:paraId="58F8EB0F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replacestr(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char str</w:t>
            </w:r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>,char wor</w:t>
            </w:r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>,char rep</w:t>
            </w:r>
            <w:r w:rsidRPr="00016B36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[]</w:t>
            </w:r>
            <w:r w:rsidRPr="00016B3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05E82DA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4CECE5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char str1[100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],str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2[200];</w:t>
            </w:r>
          </w:p>
          <w:p w14:paraId="2CCDF38F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char* match;</w:t>
            </w:r>
          </w:p>
          <w:p w14:paraId="740591A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int i;</w:t>
            </w:r>
          </w:p>
          <w:p w14:paraId="14B0E825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int wordlen = strlen(wor);</w:t>
            </w:r>
          </w:p>
          <w:p w14:paraId="61C6835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int len = strlen(str);</w:t>
            </w:r>
          </w:p>
          <w:p w14:paraId="17A8BD4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strcpy(str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1,str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F711FA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for(i=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&lt;len;i++)</w:t>
            </w:r>
          </w:p>
          <w:p w14:paraId="71D76C7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70689FD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match =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strstr(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str, wor);</w:t>
            </w:r>
          </w:p>
          <w:p w14:paraId="78C8E52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if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(!(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match))</w:t>
            </w:r>
          </w:p>
          <w:p w14:paraId="4E0AFDBA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    break;</w:t>
            </w:r>
          </w:p>
          <w:p w14:paraId="16B4A13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</w:p>
          <w:p w14:paraId="2A9969E3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match = match + wordlen;</w:t>
            </w:r>
          </w:p>
          <w:p w14:paraId="5A7FF81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strcpy(str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2,match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A5C6C6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match = match - wordlen;</w:t>
            </w:r>
          </w:p>
          <w:p w14:paraId="46B7AF8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if(match)</w:t>
            </w:r>
          </w:p>
          <w:p w14:paraId="0FD53DC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2B011E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    strcpy(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match,rep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AB822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9AC73E6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    strcat(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str,str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2);</w:t>
            </w:r>
          </w:p>
          <w:p w14:paraId="77E720B5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8DEBE0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"%s", str);</w:t>
            </w:r>
          </w:p>
          <w:p w14:paraId="142C2F1E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7E184406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3F687E1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3C77338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str[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100], wor[100], rep[100];</w:t>
            </w:r>
          </w:p>
          <w:p w14:paraId="359BF2D4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"Enter the sentance:\n");</w:t>
            </w:r>
          </w:p>
          <w:p w14:paraId="3ABF6D6E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scanf("%[^\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n]s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", str);</w:t>
            </w:r>
          </w:p>
          <w:p w14:paraId="5CD5FA9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"Enter the word to be replaced:\n");</w:t>
            </w:r>
          </w:p>
          <w:p w14:paraId="17FA4BD8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 %[^\n]s", wor);</w:t>
            </w:r>
          </w:p>
          <w:p w14:paraId="783C55A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"Enter the replacement word:\n");</w:t>
            </w:r>
          </w:p>
          <w:p w14:paraId="3DAF3D70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" %[^\n]s", rep);</w:t>
            </w:r>
          </w:p>
          <w:p w14:paraId="06D4D412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016B36">
              <w:rPr>
                <w:rFonts w:ascii="Comic Sans MS" w:eastAsia="Times New Roman" w:hAnsi="Comic Sans MS" w:cs="Times New Roman"/>
                <w:lang w:val="en-IN"/>
              </w:rPr>
              <w:t>replacestr(</w:t>
            </w:r>
            <w:proofErr w:type="gramEnd"/>
            <w:r w:rsidRPr="00016B36">
              <w:rPr>
                <w:rFonts w:ascii="Comic Sans MS" w:eastAsia="Times New Roman" w:hAnsi="Comic Sans MS" w:cs="Times New Roman"/>
                <w:lang w:val="en-IN"/>
              </w:rPr>
              <w:t>str, wor, rep);</w:t>
            </w:r>
          </w:p>
          <w:p w14:paraId="2DD87CF9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653F2C67" w14:textId="77777777" w:rsidR="00016B36" w:rsidRPr="00016B36" w:rsidRDefault="00016B36" w:rsidP="00016B3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016B36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1E675E4" w14:textId="7777777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15061A" w14:textId="77777777" w:rsidR="00463546" w:rsidRDefault="00463546">
            <w:pPr>
              <w:rPr>
                <w:rFonts w:ascii="Comic Sans MS" w:eastAsia="Times New Roman" w:hAnsi="Comic Sans MS" w:cs="Times New Roman"/>
              </w:rPr>
            </w:pPr>
          </w:p>
          <w:p w14:paraId="1885E896" w14:textId="77777777" w:rsidR="00463546" w:rsidRDefault="00463546">
            <w:pPr>
              <w:rPr>
                <w:rFonts w:ascii="Comic Sans MS" w:eastAsia="Times New Roman" w:hAnsi="Comic Sans MS" w:cs="Times New Roman"/>
              </w:rPr>
            </w:pPr>
          </w:p>
          <w:p w14:paraId="690EEEDA" w14:textId="77777777" w:rsidR="00463546" w:rsidRDefault="00463546">
            <w:pPr>
              <w:rPr>
                <w:rFonts w:ascii="Comic Sans MS" w:eastAsia="Times New Roman" w:hAnsi="Comic Sans MS" w:cs="Times New Roman"/>
              </w:rPr>
            </w:pPr>
          </w:p>
          <w:p w14:paraId="011D338E" w14:textId="55EE0E3C" w:rsidR="00463546" w:rsidRPr="00A44771" w:rsidRDefault="0046354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3475BE8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ECD7DA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7A77716D" w14:textId="6E7543E9" w:rsidR="00016B36" w:rsidRPr="00A44771" w:rsidRDefault="0079319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E2D647F">
                <v:shape id="_x0000_i1029" type="#_x0000_t75" style="width:364.8pt;height:153.6pt;visibility:visible;mso-wrap-style:square">
                  <v:imagedata r:id="rId9" o:title=""/>
                </v:shape>
              </w:pict>
            </w:r>
          </w:p>
        </w:tc>
      </w:tr>
      <w:tr w:rsidR="007E47CF" w:rsidRPr="00A44771" w14:paraId="72C038C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88909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9DE754" w14:textId="04DE608A" w:rsidR="007E47CF" w:rsidRPr="00A44771" w:rsidRDefault="0079319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We learnt how to initialize strings in c and how to use strings to solve word/text processing problems by using string.h library of C and performing functions like searching, sorting, comparing and copying strings. </w:t>
            </w:r>
          </w:p>
        </w:tc>
      </w:tr>
    </w:tbl>
    <w:p w14:paraId="53505F59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45C"/>
    <w:multiLevelType w:val="hybridMultilevel"/>
    <w:tmpl w:val="6776B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5367"/>
    <w:multiLevelType w:val="hybridMultilevel"/>
    <w:tmpl w:val="E5EAF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DF3"/>
    <w:rsid w:val="00016B36"/>
    <w:rsid w:val="000E4DF1"/>
    <w:rsid w:val="00333BD4"/>
    <w:rsid w:val="00463546"/>
    <w:rsid w:val="006C0AA3"/>
    <w:rsid w:val="00717DF3"/>
    <w:rsid w:val="0079319A"/>
    <w:rsid w:val="007E47CF"/>
    <w:rsid w:val="009933A8"/>
    <w:rsid w:val="009952DF"/>
    <w:rsid w:val="00A44771"/>
    <w:rsid w:val="00B20581"/>
    <w:rsid w:val="00B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8EC5"/>
  <w15:chartTrackingRefBased/>
  <w15:docId w15:val="{8E8CF9B3-8BB8-4D7C-8762-87F94478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46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91</TotalTime>
  <Pages>1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6</cp:revision>
  <dcterms:created xsi:type="dcterms:W3CDTF">2022-03-12T15:28:00Z</dcterms:created>
  <dcterms:modified xsi:type="dcterms:W3CDTF">2022-04-03T11:30:00Z</dcterms:modified>
  <dc:language>en-IN</dc:language>
</cp:coreProperties>
</file>