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2388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697DF7A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30FB9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317C65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5E5328A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93582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AA9641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017B7AC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4AB3B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DCECF6" w14:textId="4CD3E7AA" w:rsidR="007E47CF" w:rsidRPr="00DE455E" w:rsidRDefault="00DE455E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2</w:t>
            </w:r>
          </w:p>
        </w:tc>
      </w:tr>
    </w:tbl>
    <w:p w14:paraId="7921DCDC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19C7545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22E97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6293A8" w14:textId="70C84643" w:rsidR="007E47CF" w:rsidRPr="00A44771" w:rsidRDefault="00DE455E">
            <w:pPr>
              <w:rPr>
                <w:rFonts w:ascii="Comic Sans MS" w:eastAsia="Times New Roman" w:hAnsi="Comic Sans MS" w:cs="Times New Roman"/>
              </w:rPr>
            </w:pPr>
            <w:r w:rsidRPr="00DE455E">
              <w:rPr>
                <w:rFonts w:ascii="Comic Sans MS" w:eastAsia="Times New Roman" w:hAnsi="Comic Sans MS" w:cs="Times New Roman"/>
              </w:rPr>
              <w:t>Apply various control structures to solve given problems.</w:t>
            </w:r>
          </w:p>
        </w:tc>
      </w:tr>
      <w:tr w:rsidR="007E47CF" w:rsidRPr="00A44771" w14:paraId="401D673F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EFAA1C9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0C07515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0EC3D0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7AD9EE" w14:textId="145C5D40" w:rsidR="007E47CF" w:rsidRPr="00A44771" w:rsidRDefault="00C90085">
            <w:pPr>
              <w:rPr>
                <w:rFonts w:ascii="Comic Sans MS" w:eastAsia="Times New Roman" w:hAnsi="Comic Sans MS" w:cs="Times New Roman"/>
              </w:rPr>
            </w:pPr>
            <w:r w:rsidRPr="00C90085">
              <w:rPr>
                <w:rFonts w:ascii="Comic Sans MS" w:eastAsia="Times New Roman" w:hAnsi="Comic Sans MS" w:cs="Times New Roman"/>
              </w:rPr>
              <w:t>Write a program to convert a decimal number to binary</w:t>
            </w:r>
          </w:p>
        </w:tc>
      </w:tr>
      <w:tr w:rsidR="007E47CF" w:rsidRPr="00A44771" w14:paraId="7D008984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C8FE5B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D2AAEC" w14:textId="520FF8A0" w:rsidR="007E47CF" w:rsidRDefault="00F61F0D" w:rsidP="00F61F0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49C1F2B5" w14:textId="3EF424D9" w:rsidR="00F61F0D" w:rsidRDefault="00F61F0D" w:rsidP="00F61F0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dec</w:t>
            </w:r>
          </w:p>
          <w:p w14:paraId="37367D16" w14:textId="4DF95FE9" w:rsidR="00002093" w:rsidRDefault="00002093" w:rsidP="00F61F0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Initialize c = 1</w:t>
            </w:r>
          </w:p>
          <w:p w14:paraId="369EBAB9" w14:textId="75A37B13" w:rsidR="00F61F0D" w:rsidRDefault="00F61F0D" w:rsidP="00F61F0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While dec&gt;0 repeatedly do</w:t>
            </w:r>
          </w:p>
          <w:p w14:paraId="1BB577FF" w14:textId="45B44669" w:rsidR="00F61F0D" w:rsidRDefault="00002093" w:rsidP="00F61F0D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</w:t>
            </w:r>
            <w:r w:rsidR="00F61F0D">
              <w:rPr>
                <w:rFonts w:ascii="Comic Sans MS" w:eastAsia="Times New Roman" w:hAnsi="Comic Sans MS" w:cs="Times New Roman"/>
              </w:rPr>
              <w:t xml:space="preserve">em = </w:t>
            </w:r>
            <w:r>
              <w:rPr>
                <w:rFonts w:ascii="Comic Sans MS" w:eastAsia="Times New Roman" w:hAnsi="Comic Sans MS" w:cs="Times New Roman"/>
              </w:rPr>
              <w:t>dec % 2</w:t>
            </w:r>
          </w:p>
          <w:p w14:paraId="2D93B71C" w14:textId="59124205" w:rsidR="00002093" w:rsidRDefault="00002093" w:rsidP="00F61F0D">
            <w:pPr>
              <w:ind w:left="720"/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dec = dec / 2</w:t>
            </w:r>
          </w:p>
          <w:p w14:paraId="2C7B9BF9" w14:textId="34BA0A27" w:rsidR="00002093" w:rsidRDefault="00002093" w:rsidP="00F61F0D">
            <w:pPr>
              <w:ind w:left="720"/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bin = bin + (rem * c)</w:t>
            </w:r>
          </w:p>
          <w:p w14:paraId="602444CB" w14:textId="2B7EEA6D" w:rsidR="00002093" w:rsidRDefault="00002093" w:rsidP="00F61F0D">
            <w:pPr>
              <w:ind w:left="720"/>
              <w:rPr>
                <w:rFonts w:ascii="Comic Sans MS" w:eastAsia="Times New Roman" w:hAnsi="Comic Sans MS" w:cs="Times New Roma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c *= 10</w:t>
            </w:r>
          </w:p>
          <w:p w14:paraId="3FF42052" w14:textId="4A1DF0A7" w:rsidR="00002093" w:rsidRDefault="00002093" w:rsidP="00F61F0D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print bin</w:t>
            </w:r>
          </w:p>
          <w:p w14:paraId="1D2DB189" w14:textId="566C2640" w:rsidR="007E47CF" w:rsidRPr="0088025B" w:rsidRDefault="00F61F0D" w:rsidP="0088025B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</w:tc>
      </w:tr>
      <w:tr w:rsidR="007E47CF" w:rsidRPr="00A44771" w14:paraId="362D9E34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A8885D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566356" w14:textId="2E73EE82" w:rsidR="007E47CF" w:rsidRPr="00A44771" w:rsidRDefault="00E2586E">
            <w:pPr>
              <w:rPr>
                <w:rFonts w:ascii="Comic Sans MS" w:eastAsia="Times New Roman" w:hAnsi="Comic Sans MS" w:cs="Times New Roman"/>
              </w:rPr>
            </w:pPr>
            <w:r w:rsidRPr="00E2586E">
              <w:rPr>
                <w:rFonts w:ascii="Comic Sans MS" w:eastAsia="Times New Roman" w:hAnsi="Comic Sans MS" w:cs="Times New Roman"/>
                <w:noProof/>
              </w:rPr>
              <w:pict w14:anchorId="380C1C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07pt;height:271.8pt;visibility:visible;mso-wrap-style:square">
                  <v:imagedata r:id="rId5" o:title=""/>
                </v:shape>
              </w:pict>
            </w:r>
          </w:p>
        </w:tc>
      </w:tr>
      <w:tr w:rsidR="007E47CF" w:rsidRPr="00A44771" w14:paraId="4005ACCE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1B0111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52061D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23C15AFB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int main()</w:t>
            </w:r>
          </w:p>
          <w:p w14:paraId="4BCC1DDC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0A2501E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021FE1">
              <w:rPr>
                <w:rFonts w:ascii="Comic Sans MS" w:eastAsia="Times New Roman" w:hAnsi="Comic Sans MS" w:cs="Times New Roman"/>
                <w:lang w:val="en-IN"/>
              </w:rPr>
              <w:t>dec,bin,rem,c</w:t>
            </w:r>
            <w:proofErr w:type="spellEnd"/>
            <w:r w:rsidRPr="00021FE1">
              <w:rPr>
                <w:rFonts w:ascii="Comic Sans MS" w:eastAsia="Times New Roman" w:hAnsi="Comic Sans MS" w:cs="Times New Roman"/>
                <w:lang w:val="en-IN"/>
              </w:rPr>
              <w:t>=1;</w:t>
            </w:r>
          </w:p>
          <w:p w14:paraId="1DE88EE1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DBE0A80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printf("Enter a decimal number\n");</w:t>
            </w:r>
          </w:p>
          <w:p w14:paraId="7EA5DC9D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scanf("%d", &amp;dec);</w:t>
            </w:r>
          </w:p>
          <w:p w14:paraId="3C0D66A6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927D2A2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while (dec&gt;0)</w:t>
            </w:r>
          </w:p>
          <w:p w14:paraId="37C87302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1FF0EB9F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    rem = dec % 2;</w:t>
            </w:r>
          </w:p>
          <w:p w14:paraId="788BE8B5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    dec = dec / 2;</w:t>
            </w:r>
          </w:p>
          <w:p w14:paraId="2A6B5F91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    bin = bin + (rem * c);</w:t>
            </w:r>
          </w:p>
          <w:p w14:paraId="743E023B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    c *= 10;</w:t>
            </w:r>
          </w:p>
          <w:p w14:paraId="09E8995B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B4FFEB7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printf("Binary equivalent = %d\n", bin);</w:t>
            </w:r>
          </w:p>
          <w:p w14:paraId="06EB9756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7198474" w14:textId="77777777" w:rsidR="00021FE1" w:rsidRPr="00021FE1" w:rsidRDefault="00021FE1" w:rsidP="00021FE1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1A04AA4B" w14:textId="7D1DC6DB" w:rsidR="00E2586E" w:rsidRPr="00E2586E" w:rsidRDefault="00021FE1" w:rsidP="00E2586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21FE1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3C8CC7C4" w14:textId="77777777" w:rsidTr="00C90085">
        <w:trPr>
          <w:trHeight w:val="4098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EE16BC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RESULT:</w:t>
            </w:r>
          </w:p>
          <w:p w14:paraId="34C31F19" w14:textId="7A62B8A4" w:rsidR="00B943CA" w:rsidRPr="00E2586E" w:rsidRDefault="00B943CA" w:rsidP="00E2586E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5ED60BFD">
                <v:shape id="Picture 1" o:spid="_x0000_i1025" type="#_x0000_t75" style="width:375.6pt;height:98.4pt;visibility:visible;mso-wrap-style:square">
                  <v:imagedata r:id="rId6" o:title=""/>
                </v:shape>
              </w:pict>
            </w:r>
          </w:p>
        </w:tc>
      </w:tr>
      <w:tr w:rsidR="007E47CF" w:rsidRPr="00A44771" w14:paraId="2FE13095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7FD88131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2</w:t>
            </w:r>
          </w:p>
        </w:tc>
      </w:tr>
      <w:tr w:rsidR="007E47CF" w:rsidRPr="00A44771" w14:paraId="303890CF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11A0AA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4D801C" w14:textId="59BF126C" w:rsidR="007E47CF" w:rsidRPr="00A44771" w:rsidRDefault="00A45622">
            <w:pPr>
              <w:rPr>
                <w:rFonts w:ascii="Comic Sans MS" w:eastAsia="Times New Roman" w:hAnsi="Comic Sans MS" w:cs="Times New Roman"/>
              </w:rPr>
            </w:pPr>
            <w:r w:rsidRPr="00A45622">
              <w:rPr>
                <w:rFonts w:ascii="Comic Sans MS" w:eastAsia="Times New Roman" w:hAnsi="Comic Sans MS" w:cs="Times New Roman"/>
              </w:rPr>
              <w:t>Twin primes are consecutive odd numbers, both of which are prime numbers. Write a program which inputs two positive integers A and B and outputs all twin primes in range A to B.</w:t>
            </w:r>
          </w:p>
        </w:tc>
      </w:tr>
      <w:tr w:rsidR="007E47CF" w:rsidRPr="00A44771" w14:paraId="4367DDBB" w14:textId="77777777" w:rsidTr="00002093">
        <w:trPr>
          <w:trHeight w:val="6015"/>
        </w:trPr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18187D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702B3C" w14:textId="665F0D41" w:rsidR="007E47CF" w:rsidRDefault="001F3007" w:rsidP="001F3007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678C6355" w14:textId="156046F2" w:rsidR="001F3007" w:rsidRDefault="001F3007" w:rsidP="001F3007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Input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a,b</w:t>
            </w:r>
            <w:proofErr w:type="spellEnd"/>
          </w:p>
          <w:p w14:paraId="298E7C19" w14:textId="29A9CAA0" w:rsidR="001F3007" w:rsidRDefault="001F3007" w:rsidP="001F3007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Initialize check=0</w:t>
            </w:r>
          </w:p>
          <w:p w14:paraId="71CF1EE2" w14:textId="4081BF13" w:rsidR="001F3007" w:rsidRDefault="001F3007" w:rsidP="001F3007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a is even</w:t>
            </w:r>
          </w:p>
          <w:p w14:paraId="2E8544E5" w14:textId="49B0C508" w:rsidR="001F3007" w:rsidRDefault="001F3007" w:rsidP="001F3007">
            <w:pPr>
              <w:ind w:left="720"/>
              <w:rPr>
                <w:rFonts w:ascii="Comic Sans MS" w:eastAsia="Times New Roman" w:hAnsi="Comic Sans MS" w:cs="Times New Roman"/>
              </w:rPr>
            </w:pP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= a+1</w:t>
            </w:r>
          </w:p>
          <w:p w14:paraId="5BE30A18" w14:textId="612201BE" w:rsidR="001F3007" w:rsidRDefault="001F3007" w:rsidP="001F3007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Else</w:t>
            </w:r>
          </w:p>
          <w:p w14:paraId="2827BB0C" w14:textId="173F7F9F" w:rsidR="001F3007" w:rsidRDefault="001F3007" w:rsidP="001F3007">
            <w:pPr>
              <w:ind w:left="720"/>
              <w:rPr>
                <w:rFonts w:ascii="Comic Sans MS" w:eastAsia="Times New Roman" w:hAnsi="Comic Sans MS" w:cs="Times New Roman"/>
              </w:rPr>
            </w:pP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= a+2</w:t>
            </w:r>
          </w:p>
          <w:p w14:paraId="48BD3868" w14:textId="69794104" w:rsidR="001F3007" w:rsidRDefault="001F3007" w:rsidP="001F3007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While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&lt;=b repeatedly do</w:t>
            </w:r>
          </w:p>
          <w:p w14:paraId="6BC026C5" w14:textId="2E28EA5A" w:rsidR="001F3007" w:rsidRDefault="00EC3698" w:rsidP="001F3007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If a and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are odd</w:t>
            </w:r>
          </w:p>
          <w:p w14:paraId="72B35708" w14:textId="31D86C0B" w:rsidR="00EC3698" w:rsidRDefault="00EC3698" w:rsidP="001F3007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If a and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are </w:t>
            </w:r>
            <w:r w:rsidR="001538FC">
              <w:rPr>
                <w:rFonts w:ascii="Comic Sans MS" w:eastAsia="Times New Roman" w:hAnsi="Comic Sans MS" w:cs="Times New Roman"/>
              </w:rPr>
              <w:t>(</w:t>
            </w:r>
            <w:r>
              <w:rPr>
                <w:rFonts w:ascii="Comic Sans MS" w:eastAsia="Times New Roman" w:hAnsi="Comic Sans MS" w:cs="Times New Roman"/>
              </w:rPr>
              <w:t>prime</w:t>
            </w:r>
            <w:r w:rsidR="001538FC">
              <w:rPr>
                <w:rFonts w:ascii="Comic Sans MS" w:eastAsia="Times New Roman" w:hAnsi="Comic Sans MS" w:cs="Times New Roman"/>
              </w:rPr>
              <w:t>)</w:t>
            </w:r>
          </w:p>
          <w:p w14:paraId="5FACE129" w14:textId="658E0B15" w:rsidR="00EC3698" w:rsidRDefault="00EC3698" w:rsidP="00EC3698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Print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a,i</w:t>
            </w:r>
            <w:proofErr w:type="spellEnd"/>
          </w:p>
          <w:p w14:paraId="154C1ED7" w14:textId="788EDDC8" w:rsidR="00EC3698" w:rsidRDefault="00EC3698" w:rsidP="00EC3698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Check=1</w:t>
            </w:r>
          </w:p>
          <w:p w14:paraId="1BDF4156" w14:textId="325CCA4F" w:rsidR="00EC3698" w:rsidRDefault="00EC3698" w:rsidP="00EC3698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a =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</w:p>
          <w:p w14:paraId="0DF62A8C" w14:textId="37CAE3E6" w:rsidR="00EC3698" w:rsidRDefault="00EC3698" w:rsidP="00EC3698">
            <w:pPr>
              <w:ind w:left="720"/>
              <w:rPr>
                <w:rFonts w:ascii="Comic Sans MS" w:eastAsia="Times New Roman" w:hAnsi="Comic Sans MS" w:cs="Times New Roman"/>
              </w:rPr>
            </w:pP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=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+ 2</w:t>
            </w:r>
          </w:p>
          <w:p w14:paraId="741C148B" w14:textId="015F4DFC" w:rsidR="00EC3698" w:rsidRDefault="00EC3698" w:rsidP="001F3007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check == 0</w:t>
            </w:r>
          </w:p>
          <w:p w14:paraId="403F7D49" w14:textId="077A87F7" w:rsidR="00EC3698" w:rsidRDefault="00EC3698" w:rsidP="00EC3698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Print no pairs found</w:t>
            </w:r>
          </w:p>
          <w:p w14:paraId="6425A331" w14:textId="77777777" w:rsidR="007E47CF" w:rsidRDefault="001F3007" w:rsidP="00EC3698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  <w:p w14:paraId="6837E562" w14:textId="0E90CD6E" w:rsidR="00EC3698" w:rsidRPr="00EC3698" w:rsidRDefault="00EC3698" w:rsidP="00EC3698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21D60369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4F4890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C86429" w14:textId="77777777" w:rsidR="00A45622" w:rsidRPr="0033769D" w:rsidRDefault="00A45622" w:rsidP="00A45622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#include&lt;stdio.h&gt;</w:t>
            </w:r>
          </w:p>
          <w:p w14:paraId="7DB7344F" w14:textId="77777777" w:rsidR="00A45622" w:rsidRPr="0033769D" w:rsidRDefault="00A45622" w:rsidP="00A45622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#include&lt;math.h&gt;</w:t>
            </w:r>
          </w:p>
          <w:p w14:paraId="78434394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int prime(int);</w:t>
            </w:r>
          </w:p>
          <w:p w14:paraId="47848072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int main()</w:t>
            </w:r>
          </w:p>
          <w:p w14:paraId="414063B7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5E3E3633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a,b,i,check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=0;</w:t>
            </w:r>
          </w:p>
          <w:p w14:paraId="13B230C0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printf("Enter the range a to b:\n");</w:t>
            </w:r>
          </w:p>
          <w:p w14:paraId="7690BAF0" w14:textId="5F51BD6C" w:rsid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scanf("%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d%d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",&amp;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a,&amp;b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5DDCC0E8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</w:p>
          <w:p w14:paraId="29607097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for(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=a;i+2&lt;=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b;i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++)</w:t>
            </w:r>
          </w:p>
          <w:p w14:paraId="73CC1DCE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78A05694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 (i%2!=0 &amp;&amp; (i+2)%2!=0)</w:t>
            </w:r>
          </w:p>
          <w:p w14:paraId="3A265797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6BFAFE04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if (prime(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 == 0 &amp;&amp; prime(i+2) == 0)</w:t>
            </w:r>
          </w:p>
          <w:p w14:paraId="16EFC835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07E04A56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printf("(%d, %d) ", 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 i+2);</w:t>
            </w:r>
          </w:p>
          <w:p w14:paraId="429077BE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check = 1;</w:t>
            </w:r>
          </w:p>
          <w:p w14:paraId="3B4E9E33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5217CCC3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7617448E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5ADF51E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if(check==0)</w:t>
            </w:r>
          </w:p>
          <w:p w14:paraId="2DA171B7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printf("No prime pairs found");</w:t>
            </w:r>
          </w:p>
          <w:p w14:paraId="25945006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return 0;</w:t>
            </w:r>
          </w:p>
          <w:p w14:paraId="28E14F12" w14:textId="15005289" w:rsid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486B1235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</w:p>
          <w:p w14:paraId="66A32347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int prime(int n)</w:t>
            </w:r>
          </w:p>
          <w:p w14:paraId="1B8D4E69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1705D00A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if (n == 1)</w:t>
            </w:r>
          </w:p>
          <w:p w14:paraId="550AC475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return 1;</w:t>
            </w:r>
          </w:p>
          <w:p w14:paraId="191F9885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else if (n &gt; 1)</w:t>
            </w:r>
          </w:p>
          <w:p w14:paraId="6C2ADBE3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43428ECC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for (int 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= 2; 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&lt;= sqrt(n); 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++)</w:t>
            </w:r>
          </w:p>
          <w:p w14:paraId="6B6D0159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4FD999FC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if (n % </w:t>
            </w:r>
            <w:proofErr w:type="spellStart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== 0)</w:t>
            </w:r>
          </w:p>
          <w:p w14:paraId="69F52CB0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return 1;</w:t>
            </w:r>
          </w:p>
          <w:p w14:paraId="7DC05B76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5781C3EA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2845C033" w14:textId="77777777" w:rsidR="0033769D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return 0;</w:t>
            </w:r>
          </w:p>
          <w:p w14:paraId="6D99015B" w14:textId="4EA65D2F" w:rsidR="007E47CF" w:rsidRPr="0033769D" w:rsidRDefault="0033769D" w:rsidP="0033769D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33769D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</w:tc>
      </w:tr>
      <w:tr w:rsidR="007E47CF" w:rsidRPr="00A44771" w14:paraId="7D9977C1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F7FD66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2A4D96A8" w14:textId="3D8A346F" w:rsidR="00A45622" w:rsidRPr="00A44771" w:rsidRDefault="00B943C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15D67AA">
                <v:shape id="_x0000_i1026" type="#_x0000_t75" style="width:336pt;height:153pt;visibility:visible;mso-wrap-style:square">
                  <v:imagedata r:id="rId7" o:title=""/>
                </v:shape>
              </w:pict>
            </w:r>
          </w:p>
        </w:tc>
      </w:tr>
      <w:tr w:rsidR="007E47CF" w:rsidRPr="00A44771" w14:paraId="65B5202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3942752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3</w:t>
            </w:r>
          </w:p>
        </w:tc>
      </w:tr>
      <w:tr w:rsidR="007E47CF" w:rsidRPr="00A44771" w14:paraId="56064F1A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A0185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D2B213" w14:textId="5F1204D6" w:rsidR="007E47CF" w:rsidRPr="00A44771" w:rsidRDefault="00494170">
            <w:pPr>
              <w:rPr>
                <w:rFonts w:ascii="Comic Sans MS" w:eastAsia="Times New Roman" w:hAnsi="Comic Sans MS" w:cs="Times New Roman"/>
              </w:rPr>
            </w:pPr>
            <w:r w:rsidRPr="00494170">
              <w:rPr>
                <w:rFonts w:ascii="Comic Sans MS" w:eastAsia="Times New Roman" w:hAnsi="Comic Sans MS" w:cs="Times New Roman"/>
              </w:rPr>
              <w:t xml:space="preserve">Write a program to find out whether a number is </w:t>
            </w:r>
            <w:proofErr w:type="spellStart"/>
            <w:r w:rsidRPr="00494170">
              <w:rPr>
                <w:rFonts w:ascii="Comic Sans MS" w:eastAsia="Times New Roman" w:hAnsi="Comic Sans MS" w:cs="Times New Roman"/>
              </w:rPr>
              <w:t>kaprekar</w:t>
            </w:r>
            <w:proofErr w:type="spellEnd"/>
            <w:r w:rsidRPr="00494170">
              <w:rPr>
                <w:rFonts w:ascii="Comic Sans MS" w:eastAsia="Times New Roman" w:hAnsi="Comic Sans MS" w:cs="Times New Roman"/>
              </w:rPr>
              <w:t xml:space="preserve"> or not. Consider an n-digit number k. Square it and add the right n digits to the left n or n-1 digits. If the resultant sum is k, then k is called a Kaprekar number. For example, 9 is a Kaprekar number since 9^2=81 and 8+1=9</w:t>
            </w:r>
          </w:p>
        </w:tc>
      </w:tr>
      <w:tr w:rsidR="007E47CF" w:rsidRPr="00A44771" w14:paraId="05E9D22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158E3B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FE5BF5" w14:textId="246F0681" w:rsidR="007E47CF" w:rsidRDefault="0088025B" w:rsidP="0088025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525945A0" w14:textId="586B7B4B" w:rsidR="0088025B" w:rsidRDefault="0088025B" w:rsidP="0088025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n</w:t>
            </w:r>
          </w:p>
          <w:p w14:paraId="2E65E03D" w14:textId="21605250" w:rsidR="0088025B" w:rsidRDefault="004D22FD" w:rsidP="0088025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</w:t>
            </w:r>
            <w:r w:rsidR="0088025B">
              <w:rPr>
                <w:rFonts w:ascii="Comic Sans MS" w:eastAsia="Times New Roman" w:hAnsi="Comic Sans MS" w:cs="Times New Roman"/>
              </w:rPr>
              <w:t>q = n*n</w:t>
            </w:r>
          </w:p>
          <w:p w14:paraId="0633C936" w14:textId="376142F0" w:rsidR="0088025B" w:rsidRDefault="007363CB" w:rsidP="0088025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=0</w:t>
            </w:r>
          </w:p>
          <w:p w14:paraId="2951B214" w14:textId="0D542E1F" w:rsidR="007363CB" w:rsidRDefault="007363CB" w:rsidP="007363CB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sq = sq/10</w:t>
            </w:r>
          </w:p>
          <w:p w14:paraId="4B8DDD4F" w14:textId="10D01D45" w:rsidR="007363CB" w:rsidRDefault="007363CB" w:rsidP="007363CB">
            <w:pPr>
              <w:ind w:left="720"/>
              <w:rPr>
                <w:rFonts w:ascii="Comic Sans MS" w:eastAsia="Times New Roman" w:hAnsi="Comic Sans MS" w:cs="Times New Roman"/>
              </w:rPr>
            </w:pPr>
            <w:proofErr w:type="spellStart"/>
            <w:r>
              <w:rPr>
                <w:rFonts w:ascii="Comic Sans MS" w:eastAsia="Times New Roman" w:hAnsi="Comic Sans MS" w:cs="Times New Roman"/>
              </w:rPr>
              <w:t>c++</w:t>
            </w:r>
            <w:proofErr w:type="spellEnd"/>
          </w:p>
          <w:p w14:paraId="1AFFA454" w14:textId="09CCBBFA" w:rsidR="007363CB" w:rsidRDefault="004D22FD" w:rsidP="007363C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Repeat step 4 till sq&gt;0</w:t>
            </w:r>
          </w:p>
          <w:p w14:paraId="0E5420A4" w14:textId="519E0393" w:rsidR="004D22FD" w:rsidRDefault="004D22FD" w:rsidP="007363C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sq = n*n</w:t>
            </w:r>
          </w:p>
          <w:p w14:paraId="28FD8C34" w14:textId="5FBEFB50" w:rsidR="004D22FD" w:rsidRDefault="004D22FD" w:rsidP="007363CB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=1</w:t>
            </w:r>
          </w:p>
          <w:p w14:paraId="3CBC0F1E" w14:textId="5777BBBF" w:rsidR="004D22FD" w:rsidRDefault="004D22FD" w:rsidP="004D22FD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k = 10^i</w:t>
            </w:r>
          </w:p>
          <w:p w14:paraId="276A8560" w14:textId="6F0256F6" w:rsidR="004D22FD" w:rsidRDefault="004D22FD" w:rsidP="004D22FD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sum = sq/k +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sq%k</w:t>
            </w:r>
            <w:proofErr w:type="spellEnd"/>
          </w:p>
          <w:p w14:paraId="47CF1A12" w14:textId="763382C4" w:rsidR="004D22FD" w:rsidRDefault="004D22FD" w:rsidP="004D22FD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sum==n</w:t>
            </w:r>
          </w:p>
          <w:p w14:paraId="312C8EFE" w14:textId="2E11433F" w:rsidR="004D22FD" w:rsidRDefault="004D22FD" w:rsidP="004D22FD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output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kaprekar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number</w:t>
            </w:r>
          </w:p>
          <w:p w14:paraId="674D8999" w14:textId="662408B7" w:rsidR="004D22FD" w:rsidRDefault="004D22FD" w:rsidP="004D22FD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flag =1</w:t>
            </w:r>
          </w:p>
          <w:p w14:paraId="0F6F325E" w14:textId="379AF5DF" w:rsidR="004D22FD" w:rsidRDefault="004D22FD" w:rsidP="004D22F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repeat step 7 till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&lt;=c</w:t>
            </w:r>
          </w:p>
          <w:p w14:paraId="4ED73E35" w14:textId="53C7AC80" w:rsidR="004D22FD" w:rsidRDefault="004D22FD" w:rsidP="004D22F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flag==0</w:t>
            </w:r>
          </w:p>
          <w:p w14:paraId="7D17A5E8" w14:textId="77777777" w:rsidR="004D22FD" w:rsidRDefault="004D22FD" w:rsidP="004D22FD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output not a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kaprekar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number</w:t>
            </w:r>
          </w:p>
          <w:p w14:paraId="48E4A063" w14:textId="6FE02A14" w:rsidR="004D22FD" w:rsidRPr="00A44771" w:rsidRDefault="004D22FD" w:rsidP="004D22F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</w:tc>
      </w:tr>
      <w:tr w:rsidR="007E47CF" w:rsidRPr="00A44771" w14:paraId="7C4E1F9D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2C680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6B6EBC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5A8414A3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#include&lt;math.h&gt;</w:t>
            </w:r>
          </w:p>
          <w:p w14:paraId="1818921A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int main()</w:t>
            </w:r>
          </w:p>
          <w:p w14:paraId="01A99D9B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30FF296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n,sq,sum,i,c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=0,k,flag=0;</w:t>
            </w:r>
          </w:p>
          <w:p w14:paraId="75DA55EF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printf("Enter a number:\n");</w:t>
            </w:r>
          </w:p>
          <w:p w14:paraId="541F9747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scanf("%d", &amp;n);</w:t>
            </w:r>
          </w:p>
          <w:p w14:paraId="5AFB5688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sq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=n*n;</w:t>
            </w:r>
          </w:p>
          <w:p w14:paraId="77339424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=0;sq&gt;0;i++)</w:t>
            </w:r>
          </w:p>
          <w:p w14:paraId="10C72922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381C129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sq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sq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/10;</w:t>
            </w:r>
          </w:p>
          <w:p w14:paraId="63DC2A7E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c++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057137F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7939BF1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sq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 = n*n;</w:t>
            </w:r>
          </w:p>
          <w:p w14:paraId="74D25E37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=1;i&lt;=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c;i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457552F3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0FC0E91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    k = pow(10,i);</w:t>
            </w:r>
          </w:p>
          <w:p w14:paraId="20C7A5CC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        sum =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sq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/k +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sq%k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63043C6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    if(sum==n)</w:t>
            </w:r>
          </w:p>
          <w:p w14:paraId="24A4D368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624EF367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            printf("%d is a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kaprekar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number",n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9DCA038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        flag=1;</w:t>
            </w:r>
          </w:p>
          <w:p w14:paraId="6FFB4A19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        break;</w:t>
            </w:r>
          </w:p>
          <w:p w14:paraId="1656A569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514583B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88993EB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if(flag==0)</w:t>
            </w:r>
          </w:p>
          <w:p w14:paraId="60FC78F5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        printf("%d is not a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kaprekar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F014A4">
              <w:rPr>
                <w:rFonts w:ascii="Comic Sans MS" w:eastAsia="Times New Roman" w:hAnsi="Comic Sans MS" w:cs="Times New Roman"/>
                <w:lang w:val="en-IN"/>
              </w:rPr>
              <w:t>number",n</w:t>
            </w:r>
            <w:proofErr w:type="spellEnd"/>
            <w:r w:rsidRPr="00F014A4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0B93FFF" w14:textId="77777777" w:rsidR="00F014A4" w:rsidRPr="00F014A4" w:rsidRDefault="00F014A4" w:rsidP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6E0AEF6A" w14:textId="77777777" w:rsidR="007E47CF" w:rsidRDefault="00F014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014A4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6357025" w14:textId="77777777" w:rsidR="00B943CA" w:rsidRDefault="00B943C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0C91FD8D" w14:textId="77777777" w:rsidR="00B943CA" w:rsidRDefault="00B943C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646A2B4" w14:textId="77777777" w:rsidR="00B943CA" w:rsidRDefault="00B943C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7DC6955" w14:textId="77777777" w:rsidR="00B943CA" w:rsidRDefault="00B943C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B513EC5" w14:textId="77777777" w:rsidR="00B943CA" w:rsidRDefault="00B943C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7DD9FF4" w14:textId="1DC1B534" w:rsidR="00B943CA" w:rsidRPr="001C539D" w:rsidRDefault="00B943C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4BAC8BC0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FC3699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RESULT:</w:t>
            </w:r>
          </w:p>
          <w:p w14:paraId="5C1FD148" w14:textId="32839699" w:rsidR="00F014A4" w:rsidRPr="00A44771" w:rsidRDefault="00E2586E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70A62FC5">
                <v:shape id="_x0000_i1027" type="#_x0000_t75" style="width:366.6pt;height:167.4pt;visibility:visible;mso-wrap-style:square">
                  <v:imagedata r:id="rId8" o:title=""/>
                </v:shape>
              </w:pict>
            </w:r>
          </w:p>
        </w:tc>
      </w:tr>
      <w:tr w:rsidR="007E47CF" w:rsidRPr="00A44771" w14:paraId="295EB3BE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57A215D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4</w:t>
            </w:r>
          </w:p>
        </w:tc>
      </w:tr>
      <w:tr w:rsidR="007E47CF" w:rsidRPr="00A44771" w14:paraId="26F529A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225A63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F2640E" w14:textId="63167AE5" w:rsidR="007E47CF" w:rsidRPr="00A44771" w:rsidRDefault="008B7195">
            <w:pPr>
              <w:rPr>
                <w:rFonts w:ascii="Comic Sans MS" w:eastAsia="Times New Roman" w:hAnsi="Comic Sans MS" w:cs="Times New Roman"/>
              </w:rPr>
            </w:pPr>
            <w:r w:rsidRPr="008B7195">
              <w:rPr>
                <w:rFonts w:ascii="Comic Sans MS" w:eastAsia="Times New Roman" w:hAnsi="Comic Sans MS" w:cs="Times New Roman"/>
              </w:rPr>
              <w:t>Note that 12*42 = 21*24 and 12*63 = 21*36 and 12*84 = 21*48 and so on. There is a property that (10a+b)*(10c+d) =(10b+a)(10d+c) where a and b are unequal and c and d are also unequal. Write a program which outputs them all between 10 to 99.</w:t>
            </w:r>
          </w:p>
        </w:tc>
      </w:tr>
      <w:tr w:rsidR="007E47CF" w:rsidRPr="00A44771" w14:paraId="4021D188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4AD65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0D7AB5" w14:textId="1ADFD427" w:rsidR="007E47CF" w:rsidRDefault="001C539D" w:rsidP="001C539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17DA8FF2" w14:textId="08BD86E8" w:rsidR="001C539D" w:rsidRDefault="001C539D" w:rsidP="001C539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a = 10,b = 99</w:t>
            </w:r>
          </w:p>
          <w:p w14:paraId="69ED238B" w14:textId="5BDEBAD7" w:rsidR="001C539D" w:rsidRDefault="001C539D" w:rsidP="001C539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for a=10</w:t>
            </w:r>
          </w:p>
          <w:p w14:paraId="0AB29EA1" w14:textId="75E8AC2D" w:rsidR="001C539D" w:rsidRDefault="001C539D" w:rsidP="001C539D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for b = 10</w:t>
            </w:r>
          </w:p>
          <w:p w14:paraId="7A222D82" w14:textId="73AF254F" w:rsidR="001C539D" w:rsidRDefault="001C539D" w:rsidP="001C539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 w:rsidRPr="001C539D">
              <w:rPr>
                <w:rFonts w:ascii="Comic Sans MS" w:eastAsia="Times New Roman" w:hAnsi="Comic Sans MS" w:cs="Times New Roman"/>
              </w:rPr>
              <w:t>c = (10 * (a % 10)) + a / 10</w:t>
            </w:r>
          </w:p>
          <w:p w14:paraId="213744E8" w14:textId="08DFD79E" w:rsidR="001C539D" w:rsidRDefault="001C539D" w:rsidP="001C539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 w:rsidRPr="001C539D">
              <w:rPr>
                <w:rFonts w:ascii="Comic Sans MS" w:eastAsia="Times New Roman" w:hAnsi="Comic Sans MS" w:cs="Times New Roman"/>
              </w:rPr>
              <w:t>d = (10 * (b % 10)) + b / 10</w:t>
            </w:r>
          </w:p>
          <w:p w14:paraId="0E5F7249" w14:textId="7981B8F7" w:rsidR="001C539D" w:rsidRDefault="001C539D" w:rsidP="001C539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 w:rsidRPr="001C539D">
              <w:rPr>
                <w:rFonts w:ascii="Comic Sans MS" w:eastAsia="Times New Roman" w:hAnsi="Comic Sans MS" w:cs="Times New Roman"/>
              </w:rPr>
              <w:t>if ((a*b == c*d</w:t>
            </w:r>
            <w:r>
              <w:rPr>
                <w:rFonts w:ascii="Comic Sans MS" w:eastAsia="Times New Roman" w:hAnsi="Comic Sans MS" w:cs="Times New Roman"/>
              </w:rPr>
              <w:t xml:space="preserve">) &amp;&amp; </w:t>
            </w:r>
            <w:r w:rsidRPr="001C539D">
              <w:rPr>
                <w:rFonts w:ascii="Comic Sans MS" w:eastAsia="Times New Roman" w:hAnsi="Comic Sans MS" w:cs="Times New Roman"/>
              </w:rPr>
              <w:t>(c!=a)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1C539D">
              <w:rPr>
                <w:rFonts w:ascii="Comic Sans MS" w:eastAsia="Times New Roman" w:hAnsi="Comic Sans MS" w:cs="Times New Roman"/>
              </w:rPr>
              <w:t>&amp;&amp;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1C539D">
              <w:rPr>
                <w:rFonts w:ascii="Comic Sans MS" w:eastAsia="Times New Roman" w:hAnsi="Comic Sans MS" w:cs="Times New Roman"/>
              </w:rPr>
              <w:t>(b!=d)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1C539D">
              <w:rPr>
                <w:rFonts w:ascii="Comic Sans MS" w:eastAsia="Times New Roman" w:hAnsi="Comic Sans MS" w:cs="Times New Roman"/>
              </w:rPr>
              <w:t>&amp;&amp;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1C539D">
              <w:rPr>
                <w:rFonts w:ascii="Comic Sans MS" w:eastAsia="Times New Roman" w:hAnsi="Comic Sans MS" w:cs="Times New Roman"/>
              </w:rPr>
              <w:t>(c!=b)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1C539D">
              <w:rPr>
                <w:rFonts w:ascii="Comic Sans MS" w:eastAsia="Times New Roman" w:hAnsi="Comic Sans MS" w:cs="Times New Roman"/>
              </w:rPr>
              <w:t>&amp;&amp;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1C539D">
              <w:rPr>
                <w:rFonts w:ascii="Comic Sans MS" w:eastAsia="Times New Roman" w:hAnsi="Comic Sans MS" w:cs="Times New Roman"/>
              </w:rPr>
              <w:t>(d!=a))</w:t>
            </w:r>
          </w:p>
          <w:p w14:paraId="76697F50" w14:textId="439E95E7" w:rsidR="00A41458" w:rsidRDefault="001C539D" w:rsidP="00A41458">
            <w:pPr>
              <w:ind w:left="108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Output a*b = c*d</w:t>
            </w:r>
          </w:p>
          <w:p w14:paraId="0EFA17A4" w14:textId="31D042AC" w:rsidR="00A41458" w:rsidRDefault="00A41458" w:rsidP="00A41458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 Repeat steps 1-3 till b&lt;100</w:t>
            </w:r>
          </w:p>
          <w:p w14:paraId="03A3EF76" w14:textId="2CF148B6" w:rsidR="001C539D" w:rsidRDefault="00A41458" w:rsidP="00A41458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4.</w:t>
            </w:r>
            <w:r w:rsidR="00D557B1">
              <w:rPr>
                <w:rFonts w:ascii="Comic Sans MS" w:eastAsia="Times New Roman" w:hAnsi="Comic Sans MS" w:cs="Times New Roman"/>
              </w:rPr>
              <w:t xml:space="preserve">  </w:t>
            </w:r>
            <w:r>
              <w:rPr>
                <w:rFonts w:ascii="Comic Sans MS" w:eastAsia="Times New Roman" w:hAnsi="Comic Sans MS" w:cs="Times New Roman"/>
              </w:rPr>
              <w:t>Repeat step 3 till a&lt;100</w:t>
            </w:r>
          </w:p>
          <w:p w14:paraId="143B4063" w14:textId="22FBAA75" w:rsidR="007E47CF" w:rsidRPr="00A44771" w:rsidRDefault="00D557B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5.  STOP</w:t>
            </w:r>
          </w:p>
        </w:tc>
      </w:tr>
      <w:tr w:rsidR="007E47CF" w:rsidRPr="00A44771" w14:paraId="062177C0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7037C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17CFC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48B48C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E73F6A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1CB126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68DE52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C9D5DB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38666C5" w14:textId="455FDD80" w:rsidR="00F014A4" w:rsidRPr="00A44771" w:rsidRDefault="00F014A4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24CB73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FBAEA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8DAB4C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#include &lt;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stdio.h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&gt;</w:t>
            </w:r>
          </w:p>
          <w:p w14:paraId="42F157CE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int main()</w:t>
            </w:r>
          </w:p>
          <w:p w14:paraId="3FC24178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1A5664F3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int a, b, c, d;</w:t>
            </w:r>
          </w:p>
          <w:p w14:paraId="7F6B7545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for(a=10;a&lt;100;a++)</w:t>
            </w:r>
          </w:p>
          <w:p w14:paraId="587EE4B5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1718CB59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for(b=10;b&lt;100;b++)</w:t>
            </w:r>
          </w:p>
          <w:p w14:paraId="2D3DD5C6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383EC880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    c = (10 * (a % 10)) + a / 10;</w:t>
            </w:r>
          </w:p>
          <w:p w14:paraId="5B9E997C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    d = (10 * (b % 10)) + b / 10;</w:t>
            </w:r>
          </w:p>
          <w:p w14:paraId="6E7312B8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FA21388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    if ((a*b == c*d)&amp;&amp;(c!=a)&amp;&amp;(b!=d)&amp;&amp;(c!=b)&amp;&amp;(d!=a))</w:t>
            </w:r>
          </w:p>
          <w:p w14:paraId="17D41775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3E94AF2F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        printf("%d*%d = %d*%d\n", a, b, c, d);</w:t>
            </w:r>
          </w:p>
          <w:p w14:paraId="69116315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5B1301A2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3327800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01D1C62" w14:textId="77777777" w:rsidR="007E47CF" w:rsidRDefault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C4586AE" w14:textId="26266FD6" w:rsidR="00060DEB" w:rsidRPr="007E1063" w:rsidRDefault="00060DEB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299449D8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BC9E59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  <w:p w14:paraId="241DE2D8" w14:textId="7ED0E6E1" w:rsidR="00060DEB" w:rsidRPr="00A44771" w:rsidRDefault="00E2586E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 w14:anchorId="36B48830">
                <v:shape id="_x0000_i1028" type="#_x0000_t75" style="width:190.2pt;height:256.8pt;visibility:visible;mso-wrap-style:square">
                  <v:imagedata r:id="rId9" o:title=""/>
                </v:shape>
              </w:pict>
            </w:r>
            <w:r>
              <w:rPr>
                <w:rFonts w:ascii="Comic Sans MS" w:hAnsi="Comic Sans MS"/>
                <w:noProof/>
              </w:rPr>
              <w:pict w14:anchorId="5156B4C2">
                <v:shape id="_x0000_i1029" type="#_x0000_t75" style="width:111pt;height:256.8pt;visibility:visible;mso-wrap-style:square">
                  <v:imagedata r:id="rId10" o:title=""/>
                </v:shape>
              </w:pict>
            </w:r>
          </w:p>
        </w:tc>
      </w:tr>
      <w:tr w:rsidR="007E47CF" w:rsidRPr="00A44771" w14:paraId="42E9C242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8E1A0FC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5</w:t>
            </w:r>
          </w:p>
        </w:tc>
      </w:tr>
      <w:tr w:rsidR="007E47CF" w:rsidRPr="00A44771" w14:paraId="53ACA3B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CE283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EA3980" w14:textId="5A20EA1A" w:rsidR="007556FC" w:rsidRPr="007556FC" w:rsidRDefault="007556FC" w:rsidP="007556FC">
            <w:pPr>
              <w:rPr>
                <w:rFonts w:ascii="Comic Sans MS" w:eastAsia="Times New Roman" w:hAnsi="Comic Sans MS" w:cs="Times New Roman"/>
              </w:rPr>
            </w:pPr>
            <w:r w:rsidRPr="007556FC">
              <w:rPr>
                <w:rFonts w:ascii="Comic Sans MS" w:eastAsia="Times New Roman" w:hAnsi="Comic Sans MS" w:cs="Times New Roman"/>
              </w:rPr>
              <w:t>Take two numbers as input and calculate their LCM and GCD (HCF).</w:t>
            </w:r>
          </w:p>
        </w:tc>
      </w:tr>
      <w:tr w:rsidR="007E47CF" w:rsidRPr="00A44771" w14:paraId="1D93416F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117082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15FA94" w14:textId="00372EA6" w:rsidR="007E47CF" w:rsidRDefault="00D557B1" w:rsidP="00D557B1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60053C84" w14:textId="24099EDB" w:rsidR="00D557B1" w:rsidRDefault="00D557B1" w:rsidP="00D557B1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Input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a,b</w:t>
            </w:r>
            <w:proofErr w:type="spellEnd"/>
          </w:p>
          <w:p w14:paraId="20200796" w14:textId="69B25862" w:rsidR="00D557B1" w:rsidRDefault="00D557B1" w:rsidP="00D557B1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=1</w:t>
            </w:r>
          </w:p>
          <w:p w14:paraId="79F585B5" w14:textId="6973956B" w:rsidR="001538FC" w:rsidRDefault="001538FC" w:rsidP="001538FC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If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a%i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==0 and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b%i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==0</w:t>
            </w:r>
          </w:p>
          <w:p w14:paraId="1238280E" w14:textId="54CF3C15" w:rsidR="001538FC" w:rsidRDefault="001538FC" w:rsidP="001538FC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Gcd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=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</w:p>
          <w:p w14:paraId="273AC0F5" w14:textId="04675D71" w:rsidR="007E47CF" w:rsidRDefault="001538FC" w:rsidP="001538FC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Repeat step 3 till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&lt;=a</w:t>
            </w:r>
          </w:p>
          <w:p w14:paraId="0C785FC4" w14:textId="434DB409" w:rsidR="001538FC" w:rsidRPr="001538FC" w:rsidRDefault="001538FC" w:rsidP="001538FC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lcm = (a*b)/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gcd</w:t>
            </w:r>
            <w:proofErr w:type="spellEnd"/>
          </w:p>
          <w:p w14:paraId="17009D68" w14:textId="7ABF11B8" w:rsidR="001538FC" w:rsidRDefault="001538FC" w:rsidP="001538FC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proofErr w:type="spellStart"/>
            <w:r>
              <w:rPr>
                <w:rFonts w:ascii="Comic Sans MS" w:eastAsia="Times New Roman" w:hAnsi="Comic Sans MS" w:cs="Times New Roman"/>
              </w:rPr>
              <w:t>Ouput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lcm,gcd</w:t>
            </w:r>
            <w:proofErr w:type="spellEnd"/>
          </w:p>
          <w:p w14:paraId="59188AD7" w14:textId="69C60A94" w:rsidR="007E47CF" w:rsidRPr="001538FC" w:rsidRDefault="001538FC" w:rsidP="001538FC">
            <w:pPr>
              <w:numPr>
                <w:ilvl w:val="0"/>
                <w:numId w:val="7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</w:tc>
      </w:tr>
      <w:tr w:rsidR="007E47CF" w:rsidRPr="00A44771" w14:paraId="5EBEB4F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43D29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78648C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1FB6288D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int main()</w:t>
            </w:r>
          </w:p>
          <w:p w14:paraId="2A3E6CF6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7E6D4A3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a,b,gcd,lcm,i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D783EB1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printf("Enter the two numbers:\n");</w:t>
            </w:r>
          </w:p>
          <w:p w14:paraId="7909DF18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d%d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a,&amp;b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AC090E9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</w:p>
          <w:p w14:paraId="1883F16B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=1;i&lt;=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a;i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18D1673F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34729967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a%i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==0&amp;&amp;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b%i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==0)</w:t>
            </w:r>
          </w:p>
          <w:p w14:paraId="2B73E321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17DD333F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gcd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C03AB97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3DA8011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06FFF92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lcm = (a*b)/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gcd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3AC2D06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printf("GCD = %d\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nLCM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 xml:space="preserve"> = %d\n",</w:t>
            </w:r>
            <w:proofErr w:type="spellStart"/>
            <w:r w:rsidRPr="007E1063">
              <w:rPr>
                <w:rFonts w:ascii="Comic Sans MS" w:eastAsia="Times New Roman" w:hAnsi="Comic Sans MS" w:cs="Times New Roman"/>
                <w:lang w:val="en-IN"/>
              </w:rPr>
              <w:t>gcd,lcm</w:t>
            </w:r>
            <w:proofErr w:type="spellEnd"/>
            <w:r w:rsidRPr="007E106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F4826BB" w14:textId="77777777" w:rsidR="007E1063" w:rsidRPr="007E1063" w:rsidRDefault="007E1063" w:rsidP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7F56648D" w14:textId="77777777" w:rsidR="007E47CF" w:rsidRDefault="007E106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E106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3E1217C" w14:textId="2E7E2CA0" w:rsidR="00B943CA" w:rsidRDefault="00B943C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982BAFC" w14:textId="674C2C9D" w:rsidR="00E2586E" w:rsidRDefault="00E2586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1840E909" w14:textId="77777777" w:rsidR="00E2586E" w:rsidRDefault="00E2586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ED64FC2" w14:textId="5EAAFABB" w:rsidR="00B943CA" w:rsidRPr="007E1063" w:rsidRDefault="00B943C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650AFADF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2DB719" w14:textId="2115B1C6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851BA57" w14:textId="77777777" w:rsidR="00B943CA" w:rsidRDefault="00B943C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553172B9" w14:textId="236F672F" w:rsidR="0088025B" w:rsidRPr="00A44771" w:rsidRDefault="00E2586E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 w14:anchorId="22048BAE">
                <v:shape id="_x0000_i1030" type="#_x0000_t75" style="width:360.6pt;height:79.2pt;visibility:visible;mso-wrap-style:square">
                  <v:imagedata r:id="rId11" o:title=""/>
                </v:shape>
              </w:pict>
            </w:r>
          </w:p>
        </w:tc>
      </w:tr>
      <w:tr w:rsidR="007E47CF" w:rsidRPr="00A44771" w14:paraId="265476F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472AC7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411877" w14:textId="3F2DA44B" w:rsidR="007E47CF" w:rsidRPr="00A44771" w:rsidRDefault="00B943C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learnt how to use various control flow statements like: while loop, for loop and nested loops in our programs</w:t>
            </w:r>
          </w:p>
        </w:tc>
      </w:tr>
    </w:tbl>
    <w:p w14:paraId="116453CC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3FD6"/>
    <w:multiLevelType w:val="hybridMultilevel"/>
    <w:tmpl w:val="6EDA3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C3072"/>
    <w:multiLevelType w:val="hybridMultilevel"/>
    <w:tmpl w:val="E8909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1296A"/>
    <w:multiLevelType w:val="hybridMultilevel"/>
    <w:tmpl w:val="15A4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A67FA"/>
    <w:multiLevelType w:val="hybridMultilevel"/>
    <w:tmpl w:val="3EF25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32EBA"/>
    <w:multiLevelType w:val="hybridMultilevel"/>
    <w:tmpl w:val="EB84D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4503B"/>
    <w:multiLevelType w:val="hybridMultilevel"/>
    <w:tmpl w:val="E4D66F66"/>
    <w:lvl w:ilvl="0" w:tplc="628AB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C56EA"/>
    <w:multiLevelType w:val="hybridMultilevel"/>
    <w:tmpl w:val="487AFF3C"/>
    <w:lvl w:ilvl="0" w:tplc="D168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55E"/>
    <w:rsid w:val="00002093"/>
    <w:rsid w:val="00021FE1"/>
    <w:rsid w:val="00060DEB"/>
    <w:rsid w:val="001538FC"/>
    <w:rsid w:val="001C539D"/>
    <w:rsid w:val="001F3007"/>
    <w:rsid w:val="0033769D"/>
    <w:rsid w:val="00494170"/>
    <w:rsid w:val="004D22FD"/>
    <w:rsid w:val="00511E37"/>
    <w:rsid w:val="007363CB"/>
    <w:rsid w:val="007556FC"/>
    <w:rsid w:val="007E1063"/>
    <w:rsid w:val="007E47CF"/>
    <w:rsid w:val="0088025B"/>
    <w:rsid w:val="008B7195"/>
    <w:rsid w:val="009933A8"/>
    <w:rsid w:val="00A41458"/>
    <w:rsid w:val="00A44771"/>
    <w:rsid w:val="00A45622"/>
    <w:rsid w:val="00B5444B"/>
    <w:rsid w:val="00B943CA"/>
    <w:rsid w:val="00C90085"/>
    <w:rsid w:val="00D557B1"/>
    <w:rsid w:val="00DB5C19"/>
    <w:rsid w:val="00DE0B9C"/>
    <w:rsid w:val="00DE455E"/>
    <w:rsid w:val="00E2586E"/>
    <w:rsid w:val="00EC3698"/>
    <w:rsid w:val="00F014A4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B9F1"/>
  <w15:chartTrackingRefBased/>
  <w15:docId w15:val="{67B9E3A3-E9FC-4D38-81A4-C7EB331E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2476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11</cp:revision>
  <dcterms:created xsi:type="dcterms:W3CDTF">2022-01-25T10:35:00Z</dcterms:created>
  <dcterms:modified xsi:type="dcterms:W3CDTF">2022-02-03T12:47:00Z</dcterms:modified>
  <dc:language>en-IN</dc:language>
</cp:coreProperties>
</file>