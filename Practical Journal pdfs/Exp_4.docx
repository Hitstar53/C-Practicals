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CF74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79A9A41D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E71841B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3E60063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54257ACF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C09D7AE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A424D3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7A2B7A34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E52DF7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F21439B" w14:textId="16C838C8" w:rsidR="007E47CF" w:rsidRPr="00A44771" w:rsidRDefault="00E94869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4</w:t>
            </w:r>
          </w:p>
        </w:tc>
      </w:tr>
    </w:tbl>
    <w:p w14:paraId="70FC287B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003575A8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4A9DFD0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3FBDC0B" w14:textId="33288F44" w:rsidR="007E47CF" w:rsidRPr="00A44771" w:rsidRDefault="00E94869">
            <w:pPr>
              <w:rPr>
                <w:rFonts w:ascii="Comic Sans MS" w:eastAsia="Times New Roman" w:hAnsi="Comic Sans MS" w:cs="Times New Roman"/>
              </w:rPr>
            </w:pPr>
            <w:r w:rsidRPr="00E94869">
              <w:rPr>
                <w:rFonts w:ascii="Comic Sans MS" w:eastAsia="Times New Roman" w:hAnsi="Comic Sans MS" w:cs="Times New Roman"/>
              </w:rPr>
              <w:t>Apply the concept of recursion to solve a given problem.</w:t>
            </w:r>
          </w:p>
        </w:tc>
      </w:tr>
      <w:tr w:rsidR="007E47CF" w:rsidRPr="00A44771" w14:paraId="01156594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1DEF517A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1</w:t>
            </w:r>
          </w:p>
        </w:tc>
      </w:tr>
      <w:tr w:rsidR="007E47CF" w:rsidRPr="00A44771" w14:paraId="2C99A560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E69FBB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68A8EEB" w14:textId="494FB8E2" w:rsidR="007E47CF" w:rsidRPr="00A44771" w:rsidRDefault="002E3094">
            <w:pPr>
              <w:rPr>
                <w:rFonts w:ascii="Comic Sans MS" w:eastAsia="Times New Roman" w:hAnsi="Comic Sans MS" w:cs="Times New Roman"/>
              </w:rPr>
            </w:pPr>
            <w:r w:rsidRPr="002E3094">
              <w:rPr>
                <w:rFonts w:ascii="Comic Sans MS" w:eastAsia="Times New Roman" w:hAnsi="Comic Sans MS" w:cs="Times New Roman"/>
              </w:rPr>
              <w:t>Write a recursive function to find the factorial of a number and test it.</w:t>
            </w:r>
          </w:p>
        </w:tc>
      </w:tr>
      <w:tr w:rsidR="007E47CF" w:rsidRPr="00A44771" w14:paraId="7FD81E86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D6A2776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C7891F4" w14:textId="5280136B" w:rsidR="007E47CF" w:rsidRDefault="00A939B8" w:rsidP="00A939B8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START (fact)</w:t>
            </w:r>
          </w:p>
          <w:p w14:paraId="3ADB6EF4" w14:textId="6C46BD76" w:rsidR="00A939B8" w:rsidRDefault="00A939B8" w:rsidP="00A939B8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If n==0</w:t>
            </w:r>
          </w:p>
          <w:p w14:paraId="70DF56B8" w14:textId="08101B9E" w:rsidR="00A939B8" w:rsidRDefault="00A939B8" w:rsidP="00A939B8">
            <w:pPr>
              <w:ind w:left="720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Return 1</w:t>
            </w:r>
          </w:p>
          <w:p w14:paraId="6D00333E" w14:textId="4DCB2BD3" w:rsidR="00A939B8" w:rsidRDefault="00A939B8" w:rsidP="00A939B8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Return n*fact(n-1)</w:t>
            </w:r>
          </w:p>
          <w:p w14:paraId="065D27E8" w14:textId="3ED09220" w:rsidR="00A939B8" w:rsidRDefault="00A939B8" w:rsidP="00A939B8">
            <w:pPr>
              <w:rPr>
                <w:rFonts w:ascii="Comic Sans MS" w:eastAsia="Times New Roman" w:hAnsi="Comic Sans MS" w:cs="Times New Roman"/>
              </w:rPr>
            </w:pPr>
          </w:p>
          <w:p w14:paraId="62829ADB" w14:textId="7AC9B81B" w:rsidR="00A939B8" w:rsidRDefault="00A939B8" w:rsidP="00A939B8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START (main)</w:t>
            </w:r>
          </w:p>
          <w:p w14:paraId="27A8D819" w14:textId="208088DA" w:rsidR="00A939B8" w:rsidRDefault="00A939B8" w:rsidP="00A939B8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</w:t>
            </w:r>
            <w:r w:rsidR="002E2944">
              <w:rPr>
                <w:rFonts w:ascii="Comic Sans MS" w:eastAsia="Times New Roman" w:hAnsi="Comic Sans MS" w:cs="Times New Roman"/>
              </w:rPr>
              <w:t>put n</w:t>
            </w:r>
          </w:p>
          <w:p w14:paraId="5DEA8465" w14:textId="77777777" w:rsidR="002E2944" w:rsidRDefault="002E2944" w:rsidP="00A939B8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Output fact(n)</w:t>
            </w:r>
          </w:p>
          <w:p w14:paraId="706C2519" w14:textId="07ABFE1E" w:rsidR="007E47CF" w:rsidRPr="002E2944" w:rsidRDefault="002E2944" w:rsidP="002E2944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STOP </w:t>
            </w:r>
          </w:p>
        </w:tc>
      </w:tr>
      <w:tr w:rsidR="007E47CF" w:rsidRPr="00A44771" w14:paraId="4DDCBA07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117F0FE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7E3EBE1" w14:textId="251C793D" w:rsidR="007E47CF" w:rsidRPr="00A44771" w:rsidRDefault="00FB5D2C">
            <w:pPr>
              <w:rPr>
                <w:rFonts w:ascii="Comic Sans MS" w:eastAsia="Times New Roman" w:hAnsi="Comic Sans MS" w:cs="Times New Roman"/>
              </w:rPr>
            </w:pPr>
            <w:r w:rsidRPr="00FB5D2C">
              <w:rPr>
                <w:rFonts w:ascii="Comic Sans MS" w:eastAsia="Times New Roman" w:hAnsi="Comic Sans MS" w:cs="Times New Roman"/>
                <w:noProof/>
              </w:rPr>
              <w:pict w14:anchorId="3B2500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331.8pt;height:237.6pt;visibility:visible;mso-wrap-style:square">
                  <v:imagedata r:id="rId6" o:title=""/>
                </v:shape>
              </w:pict>
            </w:r>
          </w:p>
        </w:tc>
      </w:tr>
      <w:tr w:rsidR="007E47CF" w:rsidRPr="00A44771" w14:paraId="50697AE0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7D98D97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E099FA0" w14:textId="77777777" w:rsidR="002E3094" w:rsidRPr="002E3094" w:rsidRDefault="002E3094" w:rsidP="002E309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E3094">
              <w:rPr>
                <w:rFonts w:ascii="Comic Sans MS" w:eastAsia="Times New Roman" w:hAnsi="Comic Sans MS" w:cs="Times New Roman"/>
                <w:lang w:val="en-IN"/>
              </w:rPr>
              <w:t>#include&lt;stdio.h&gt;</w:t>
            </w:r>
          </w:p>
          <w:p w14:paraId="023DBD2E" w14:textId="77777777" w:rsidR="002E3094" w:rsidRPr="002E3094" w:rsidRDefault="002E3094" w:rsidP="002E309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E3094">
              <w:rPr>
                <w:rFonts w:ascii="Comic Sans MS" w:eastAsia="Times New Roman" w:hAnsi="Comic Sans MS" w:cs="Times New Roman"/>
                <w:lang w:val="en-IN"/>
              </w:rPr>
              <w:t>int fact(int);</w:t>
            </w:r>
          </w:p>
          <w:p w14:paraId="158F5186" w14:textId="77777777" w:rsidR="002E3094" w:rsidRPr="002E3094" w:rsidRDefault="002E3094" w:rsidP="002E309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E3094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2E3094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2E3094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363743EB" w14:textId="77777777" w:rsidR="002E3094" w:rsidRPr="002E3094" w:rsidRDefault="002E3094" w:rsidP="002E309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E3094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01356EBC" w14:textId="77777777" w:rsidR="002E3094" w:rsidRPr="002E3094" w:rsidRDefault="002E3094" w:rsidP="002E309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E3094">
              <w:rPr>
                <w:rFonts w:ascii="Comic Sans MS" w:eastAsia="Times New Roman" w:hAnsi="Comic Sans MS" w:cs="Times New Roman"/>
                <w:lang w:val="en-IN"/>
              </w:rPr>
              <w:t>    int n;</w:t>
            </w:r>
          </w:p>
          <w:p w14:paraId="79E5C609" w14:textId="77777777" w:rsidR="002E3094" w:rsidRPr="002E3094" w:rsidRDefault="002E3094" w:rsidP="002E309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E3094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2E3094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2E3094">
              <w:rPr>
                <w:rFonts w:ascii="Comic Sans MS" w:eastAsia="Times New Roman" w:hAnsi="Comic Sans MS" w:cs="Times New Roman"/>
                <w:lang w:val="en-IN"/>
              </w:rPr>
              <w:t>"Enter a number:\n");</w:t>
            </w:r>
          </w:p>
          <w:p w14:paraId="7EEB39C2" w14:textId="77777777" w:rsidR="002E3094" w:rsidRPr="002E3094" w:rsidRDefault="002E3094" w:rsidP="002E309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E3094">
              <w:rPr>
                <w:rFonts w:ascii="Comic Sans MS" w:eastAsia="Times New Roman" w:hAnsi="Comic Sans MS" w:cs="Times New Roman"/>
                <w:lang w:val="en-IN"/>
              </w:rPr>
              <w:t>    scanf("%</w:t>
            </w:r>
            <w:proofErr w:type="spellStart"/>
            <w:r w:rsidRPr="002E3094">
              <w:rPr>
                <w:rFonts w:ascii="Comic Sans MS" w:eastAsia="Times New Roman" w:hAnsi="Comic Sans MS" w:cs="Times New Roman"/>
                <w:lang w:val="en-IN"/>
              </w:rPr>
              <w:t>d</w:t>
            </w:r>
            <w:proofErr w:type="gramStart"/>
            <w:r w:rsidRPr="002E3094">
              <w:rPr>
                <w:rFonts w:ascii="Comic Sans MS" w:eastAsia="Times New Roman" w:hAnsi="Comic Sans MS" w:cs="Times New Roman"/>
                <w:lang w:val="en-IN"/>
              </w:rPr>
              <w:t>",&amp;</w:t>
            </w:r>
            <w:proofErr w:type="gramEnd"/>
            <w:r w:rsidRPr="002E3094">
              <w:rPr>
                <w:rFonts w:ascii="Comic Sans MS" w:eastAsia="Times New Roman" w:hAnsi="Comic Sans MS" w:cs="Times New Roman"/>
                <w:lang w:val="en-IN"/>
              </w:rPr>
              <w:t>n</w:t>
            </w:r>
            <w:proofErr w:type="spellEnd"/>
            <w:r w:rsidRPr="002E3094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2113C1D6" w14:textId="77777777" w:rsidR="002E3094" w:rsidRPr="002E3094" w:rsidRDefault="002E3094" w:rsidP="002E309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E3094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2E3094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2E3094">
              <w:rPr>
                <w:rFonts w:ascii="Comic Sans MS" w:eastAsia="Times New Roman" w:hAnsi="Comic Sans MS" w:cs="Times New Roman"/>
                <w:lang w:val="en-IN"/>
              </w:rPr>
              <w:t>"%d! = %d</w:t>
            </w:r>
            <w:proofErr w:type="gramStart"/>
            <w:r w:rsidRPr="002E3094">
              <w:rPr>
                <w:rFonts w:ascii="Comic Sans MS" w:eastAsia="Times New Roman" w:hAnsi="Comic Sans MS" w:cs="Times New Roman"/>
                <w:lang w:val="en-IN"/>
              </w:rPr>
              <w:t>",</w:t>
            </w:r>
            <w:proofErr w:type="spellStart"/>
            <w:r w:rsidRPr="002E3094">
              <w:rPr>
                <w:rFonts w:ascii="Comic Sans MS" w:eastAsia="Times New Roman" w:hAnsi="Comic Sans MS" w:cs="Times New Roman"/>
                <w:lang w:val="en-IN"/>
              </w:rPr>
              <w:t>n</w:t>
            </w:r>
            <w:proofErr w:type="gramEnd"/>
            <w:r w:rsidRPr="002E3094">
              <w:rPr>
                <w:rFonts w:ascii="Comic Sans MS" w:eastAsia="Times New Roman" w:hAnsi="Comic Sans MS" w:cs="Times New Roman"/>
                <w:lang w:val="en-IN"/>
              </w:rPr>
              <w:t>,fact</w:t>
            </w:r>
            <w:proofErr w:type="spellEnd"/>
            <w:r w:rsidRPr="002E3094">
              <w:rPr>
                <w:rFonts w:ascii="Comic Sans MS" w:eastAsia="Times New Roman" w:hAnsi="Comic Sans MS" w:cs="Times New Roman"/>
                <w:lang w:val="en-IN"/>
              </w:rPr>
              <w:t>(n));</w:t>
            </w:r>
          </w:p>
          <w:p w14:paraId="0DFFFA0C" w14:textId="77777777" w:rsidR="002E3094" w:rsidRPr="002E3094" w:rsidRDefault="002E3094" w:rsidP="002E309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E3094">
              <w:rPr>
                <w:rFonts w:ascii="Comic Sans MS" w:eastAsia="Times New Roman" w:hAnsi="Comic Sans MS" w:cs="Times New Roman"/>
                <w:lang w:val="en-IN"/>
              </w:rPr>
              <w:t>    return 0;</w:t>
            </w:r>
          </w:p>
          <w:p w14:paraId="302866E4" w14:textId="77777777" w:rsidR="002E3094" w:rsidRPr="002E3094" w:rsidRDefault="002E3094" w:rsidP="002E309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E3094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19000C13" w14:textId="77777777" w:rsidR="002E3094" w:rsidRPr="002E3094" w:rsidRDefault="002E3094" w:rsidP="002E309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E3094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2E3094">
              <w:rPr>
                <w:rFonts w:ascii="Comic Sans MS" w:eastAsia="Times New Roman" w:hAnsi="Comic Sans MS" w:cs="Times New Roman"/>
                <w:lang w:val="en-IN"/>
              </w:rPr>
              <w:t>fact(</w:t>
            </w:r>
            <w:proofErr w:type="gramEnd"/>
            <w:r w:rsidRPr="002E3094">
              <w:rPr>
                <w:rFonts w:ascii="Comic Sans MS" w:eastAsia="Times New Roman" w:hAnsi="Comic Sans MS" w:cs="Times New Roman"/>
                <w:lang w:val="en-IN"/>
              </w:rPr>
              <w:t>int n)</w:t>
            </w:r>
          </w:p>
          <w:p w14:paraId="31DC072D" w14:textId="77777777" w:rsidR="002E3094" w:rsidRPr="002E3094" w:rsidRDefault="002E3094" w:rsidP="002E309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E3094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610C0DC1" w14:textId="77777777" w:rsidR="002E3094" w:rsidRPr="002E3094" w:rsidRDefault="002E3094" w:rsidP="002E309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E3094">
              <w:rPr>
                <w:rFonts w:ascii="Comic Sans MS" w:eastAsia="Times New Roman" w:hAnsi="Comic Sans MS" w:cs="Times New Roman"/>
                <w:lang w:val="en-IN"/>
              </w:rPr>
              <w:t>    if(n==0)</w:t>
            </w:r>
          </w:p>
          <w:p w14:paraId="26789F19" w14:textId="77777777" w:rsidR="002E3094" w:rsidRPr="002E3094" w:rsidRDefault="002E3094" w:rsidP="002E309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E3094">
              <w:rPr>
                <w:rFonts w:ascii="Comic Sans MS" w:eastAsia="Times New Roman" w:hAnsi="Comic Sans MS" w:cs="Times New Roman"/>
                <w:lang w:val="en-IN"/>
              </w:rPr>
              <w:t>        return 1;</w:t>
            </w:r>
          </w:p>
          <w:p w14:paraId="7C7C50D4" w14:textId="77777777" w:rsidR="002E3094" w:rsidRPr="002E3094" w:rsidRDefault="002E3094" w:rsidP="002E309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E3094">
              <w:rPr>
                <w:rFonts w:ascii="Comic Sans MS" w:eastAsia="Times New Roman" w:hAnsi="Comic Sans MS" w:cs="Times New Roman"/>
                <w:lang w:val="en-IN"/>
              </w:rPr>
              <w:t>    return n*fact(n-1);</w:t>
            </w:r>
          </w:p>
          <w:p w14:paraId="4835D18C" w14:textId="77777777" w:rsidR="002E3094" w:rsidRPr="002E3094" w:rsidRDefault="002E3094" w:rsidP="002E309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E3094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601994A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695D1A21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937F2BB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RESULT: </w:t>
            </w:r>
          </w:p>
          <w:p w14:paraId="799BCEE5" w14:textId="045DE780" w:rsidR="002E3094" w:rsidRPr="00A44771" w:rsidRDefault="00F47DED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45C72832">
                <v:shape id="Picture 1" o:spid="_x0000_i1025" type="#_x0000_t75" style="width:373.8pt;height:100.8pt;visibility:visible;mso-wrap-style:square">
                  <v:imagedata r:id="rId7" o:title=""/>
                </v:shape>
              </w:pict>
            </w:r>
          </w:p>
        </w:tc>
      </w:tr>
      <w:tr w:rsidR="007E47CF" w:rsidRPr="00A44771" w14:paraId="74BF9544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33C05668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2</w:t>
            </w:r>
          </w:p>
        </w:tc>
      </w:tr>
      <w:tr w:rsidR="007E47CF" w:rsidRPr="00A44771" w14:paraId="3BBDE5C1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4CE4876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8BED353" w14:textId="4C1957FB" w:rsidR="007E47CF" w:rsidRPr="00A44771" w:rsidRDefault="006A225F">
            <w:pPr>
              <w:rPr>
                <w:rFonts w:ascii="Comic Sans MS" w:eastAsia="Times New Roman" w:hAnsi="Comic Sans MS" w:cs="Times New Roman"/>
              </w:rPr>
            </w:pPr>
            <w:r w:rsidRPr="006A225F">
              <w:rPr>
                <w:rFonts w:ascii="Comic Sans MS" w:eastAsia="Times New Roman" w:hAnsi="Comic Sans MS" w:cs="Times New Roman"/>
              </w:rPr>
              <w:t xml:space="preserve">Write a recursive function which returns the nth term of the </w:t>
            </w:r>
            <w:proofErr w:type="spellStart"/>
            <w:r w:rsidRPr="006A225F">
              <w:rPr>
                <w:rFonts w:ascii="Comic Sans MS" w:eastAsia="Times New Roman" w:hAnsi="Comic Sans MS" w:cs="Times New Roman"/>
              </w:rPr>
              <w:t>fibonacci</w:t>
            </w:r>
            <w:proofErr w:type="spellEnd"/>
            <w:r w:rsidRPr="006A225F">
              <w:rPr>
                <w:rFonts w:ascii="Comic Sans MS" w:eastAsia="Times New Roman" w:hAnsi="Comic Sans MS" w:cs="Times New Roman"/>
              </w:rPr>
              <w:t xml:space="preserve"> series. Call it from </w:t>
            </w:r>
            <w:proofErr w:type="gramStart"/>
            <w:r w:rsidRPr="006A225F">
              <w:rPr>
                <w:rFonts w:ascii="Comic Sans MS" w:eastAsia="Times New Roman" w:hAnsi="Comic Sans MS" w:cs="Times New Roman"/>
              </w:rPr>
              <w:t>main(</w:t>
            </w:r>
            <w:proofErr w:type="gramEnd"/>
            <w:r w:rsidRPr="006A225F">
              <w:rPr>
                <w:rFonts w:ascii="Comic Sans MS" w:eastAsia="Times New Roman" w:hAnsi="Comic Sans MS" w:cs="Times New Roman"/>
              </w:rPr>
              <w:t xml:space="preserve">) to find the 1st n numbers of the </w:t>
            </w:r>
            <w:proofErr w:type="spellStart"/>
            <w:r w:rsidRPr="006A225F">
              <w:rPr>
                <w:rFonts w:ascii="Comic Sans MS" w:eastAsia="Times New Roman" w:hAnsi="Comic Sans MS" w:cs="Times New Roman"/>
              </w:rPr>
              <w:t>fibonacci</w:t>
            </w:r>
            <w:proofErr w:type="spellEnd"/>
            <w:r w:rsidRPr="006A225F">
              <w:rPr>
                <w:rFonts w:ascii="Comic Sans MS" w:eastAsia="Times New Roman" w:hAnsi="Comic Sans MS" w:cs="Times New Roman"/>
              </w:rPr>
              <w:t xml:space="preserve"> series.</w:t>
            </w:r>
          </w:p>
        </w:tc>
      </w:tr>
      <w:tr w:rsidR="007E47CF" w:rsidRPr="00A44771" w14:paraId="4B364799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F23E557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F223EB5" w14:textId="7D04A9BC" w:rsidR="007E47CF" w:rsidRDefault="008E4C15" w:rsidP="008E4C15">
            <w:pPr>
              <w:numPr>
                <w:ilvl w:val="0"/>
                <w:numId w:val="10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START</w:t>
            </w:r>
          </w:p>
          <w:p w14:paraId="36F07BC5" w14:textId="1CF83E00" w:rsidR="008E4C15" w:rsidRDefault="008E4C15" w:rsidP="008E4C15">
            <w:pPr>
              <w:numPr>
                <w:ilvl w:val="0"/>
                <w:numId w:val="10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Input n</w:t>
            </w:r>
          </w:p>
          <w:p w14:paraId="7A6F5306" w14:textId="594F2229" w:rsidR="008E4C15" w:rsidRDefault="008E4C15" w:rsidP="008E4C15">
            <w:pPr>
              <w:numPr>
                <w:ilvl w:val="0"/>
                <w:numId w:val="10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For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=0</w:t>
            </w:r>
          </w:p>
          <w:p w14:paraId="4BDE66BF" w14:textId="2771FC07" w:rsidR="008E4C15" w:rsidRDefault="008E4C15" w:rsidP="008E4C15">
            <w:pPr>
              <w:numPr>
                <w:ilvl w:val="0"/>
                <w:numId w:val="10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Output fib(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)</w:t>
            </w:r>
          </w:p>
          <w:p w14:paraId="5ADE6771" w14:textId="280638DA" w:rsidR="008E4C15" w:rsidRDefault="008E4C15" w:rsidP="008E4C15">
            <w:pPr>
              <w:numPr>
                <w:ilvl w:val="0"/>
                <w:numId w:val="10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Repeat step 4 till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&lt;n</w:t>
            </w:r>
          </w:p>
          <w:p w14:paraId="48E47369" w14:textId="40CAA240" w:rsidR="008E4C15" w:rsidRPr="008E4C15" w:rsidRDefault="008E4C15" w:rsidP="008E4C15">
            <w:pPr>
              <w:numPr>
                <w:ilvl w:val="0"/>
                <w:numId w:val="10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STOP</w:t>
            </w:r>
          </w:p>
          <w:p w14:paraId="56A84078" w14:textId="77777777" w:rsidR="008E4C15" w:rsidRDefault="008E4C15" w:rsidP="008E4C15">
            <w:pPr>
              <w:numPr>
                <w:ilvl w:val="0"/>
                <w:numId w:val="1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lastRenderedPageBreak/>
              <w:t>START (fib)</w:t>
            </w:r>
          </w:p>
          <w:p w14:paraId="075B3708" w14:textId="77777777" w:rsidR="008E4C15" w:rsidRDefault="008E4C15" w:rsidP="008E4C15">
            <w:pPr>
              <w:numPr>
                <w:ilvl w:val="0"/>
                <w:numId w:val="11"/>
              </w:numPr>
              <w:rPr>
                <w:rFonts w:ascii="Comic Sans MS" w:eastAsia="Times New Roman" w:hAnsi="Comic Sans MS" w:cs="Times New Roman"/>
              </w:rPr>
            </w:pPr>
            <w:r w:rsidRPr="008E4C15">
              <w:rPr>
                <w:rFonts w:ascii="Comic Sans MS" w:eastAsia="Times New Roman" w:hAnsi="Comic Sans MS" w:cs="Times New Roman"/>
                <w:lang w:val="en-IN"/>
              </w:rPr>
              <w:t>I</w:t>
            </w:r>
            <w:r w:rsidRPr="008E4C15">
              <w:rPr>
                <w:rFonts w:ascii="Comic Sans MS" w:eastAsia="Times New Roman" w:hAnsi="Comic Sans MS" w:cs="Times New Roman"/>
                <w:lang w:val="en-IN"/>
              </w:rPr>
              <w:t>f</w:t>
            </w:r>
            <w:r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8E4C15">
              <w:rPr>
                <w:rFonts w:ascii="Comic Sans MS" w:eastAsia="Times New Roman" w:hAnsi="Comic Sans MS" w:cs="Times New Roman"/>
                <w:lang w:val="en-IN"/>
              </w:rPr>
              <w:t>n==0</w:t>
            </w:r>
          </w:p>
          <w:p w14:paraId="6C2C6C7F" w14:textId="77777777" w:rsidR="008E4C15" w:rsidRDefault="008E4C15" w:rsidP="008E4C15">
            <w:pPr>
              <w:numPr>
                <w:ilvl w:val="0"/>
                <w:numId w:val="11"/>
              </w:numPr>
              <w:rPr>
                <w:rFonts w:ascii="Comic Sans MS" w:eastAsia="Times New Roman" w:hAnsi="Comic Sans MS" w:cs="Times New Roman"/>
              </w:rPr>
            </w:pPr>
            <w:r w:rsidRPr="008E4C15">
              <w:rPr>
                <w:rFonts w:ascii="Comic Sans MS" w:eastAsia="Times New Roman" w:hAnsi="Comic Sans MS" w:cs="Times New Roman"/>
                <w:lang w:val="en-IN"/>
              </w:rPr>
              <w:t>return 0</w:t>
            </w:r>
          </w:p>
          <w:p w14:paraId="24948034" w14:textId="77777777" w:rsidR="008E4C15" w:rsidRDefault="008E4C15" w:rsidP="008E4C15">
            <w:pPr>
              <w:numPr>
                <w:ilvl w:val="0"/>
                <w:numId w:val="11"/>
              </w:numPr>
              <w:rPr>
                <w:rFonts w:ascii="Comic Sans MS" w:eastAsia="Times New Roman" w:hAnsi="Comic Sans MS" w:cs="Times New Roman"/>
              </w:rPr>
            </w:pPr>
            <w:r w:rsidRPr="008E4C15">
              <w:rPr>
                <w:rFonts w:ascii="Comic Sans MS" w:eastAsia="Times New Roman" w:hAnsi="Comic Sans MS" w:cs="Times New Roman"/>
                <w:lang w:val="en-IN"/>
              </w:rPr>
              <w:t xml:space="preserve">else </w:t>
            </w:r>
            <w:r>
              <w:rPr>
                <w:rFonts w:ascii="Comic Sans MS" w:eastAsia="Times New Roman" w:hAnsi="Comic Sans MS" w:cs="Times New Roman"/>
                <w:lang w:val="en-IN"/>
              </w:rPr>
              <w:t>i</w:t>
            </w:r>
            <w:r w:rsidRPr="008E4C15">
              <w:rPr>
                <w:rFonts w:ascii="Comic Sans MS" w:eastAsia="Times New Roman" w:hAnsi="Comic Sans MS" w:cs="Times New Roman"/>
                <w:lang w:val="en-IN"/>
              </w:rPr>
              <w:t>f</w:t>
            </w:r>
            <w:r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8E4C15">
              <w:rPr>
                <w:rFonts w:ascii="Comic Sans MS" w:eastAsia="Times New Roman" w:hAnsi="Comic Sans MS" w:cs="Times New Roman"/>
                <w:lang w:val="en-IN"/>
              </w:rPr>
              <w:t>n==1</w:t>
            </w:r>
          </w:p>
          <w:p w14:paraId="64B045C8" w14:textId="77777777" w:rsidR="008E4C15" w:rsidRDefault="008E4C15" w:rsidP="008E4C15">
            <w:pPr>
              <w:numPr>
                <w:ilvl w:val="0"/>
                <w:numId w:val="11"/>
              </w:numPr>
              <w:rPr>
                <w:rFonts w:ascii="Comic Sans MS" w:eastAsia="Times New Roman" w:hAnsi="Comic Sans MS" w:cs="Times New Roman"/>
              </w:rPr>
            </w:pPr>
            <w:r w:rsidRPr="008E4C15">
              <w:rPr>
                <w:rFonts w:ascii="Comic Sans MS" w:eastAsia="Times New Roman" w:hAnsi="Comic Sans MS" w:cs="Times New Roman"/>
                <w:lang w:val="en-IN"/>
              </w:rPr>
              <w:t>return 1</w:t>
            </w:r>
          </w:p>
          <w:p w14:paraId="2EDF6519" w14:textId="73524FC3" w:rsidR="007E47CF" w:rsidRPr="008E4C15" w:rsidRDefault="008E4C15" w:rsidP="008E4C15">
            <w:pPr>
              <w:numPr>
                <w:ilvl w:val="0"/>
                <w:numId w:val="11"/>
              </w:numPr>
              <w:rPr>
                <w:rFonts w:ascii="Comic Sans MS" w:eastAsia="Times New Roman" w:hAnsi="Comic Sans MS" w:cs="Times New Roman"/>
              </w:rPr>
            </w:pPr>
            <w:r w:rsidRPr="008E4C15">
              <w:rPr>
                <w:rFonts w:ascii="Comic Sans MS" w:eastAsia="Times New Roman" w:hAnsi="Comic Sans MS" w:cs="Times New Roman"/>
                <w:lang w:val="en-IN"/>
              </w:rPr>
              <w:t>else return fib(n-</w:t>
            </w:r>
            <w:proofErr w:type="gramStart"/>
            <w:r w:rsidRPr="008E4C15">
              <w:rPr>
                <w:rFonts w:ascii="Comic Sans MS" w:eastAsia="Times New Roman" w:hAnsi="Comic Sans MS" w:cs="Times New Roman"/>
                <w:lang w:val="en-IN"/>
              </w:rPr>
              <w:t>1)+</w:t>
            </w:r>
            <w:proofErr w:type="gramEnd"/>
            <w:r w:rsidRPr="008E4C15">
              <w:rPr>
                <w:rFonts w:ascii="Comic Sans MS" w:eastAsia="Times New Roman" w:hAnsi="Comic Sans MS" w:cs="Times New Roman"/>
                <w:lang w:val="en-IN"/>
              </w:rPr>
              <w:t>fib(n-2);</w:t>
            </w:r>
          </w:p>
        </w:tc>
      </w:tr>
      <w:tr w:rsidR="007E47CF" w:rsidRPr="00A44771" w14:paraId="3FC90BA7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C659869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95008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F43571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57047A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F7A6E2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6E15BE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E8FCFE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E0FD0C5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4170D565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ED0E9B3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D607634" w14:textId="77777777" w:rsidR="006A225F" w:rsidRPr="006A225F" w:rsidRDefault="006A225F" w:rsidP="006A22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A225F">
              <w:rPr>
                <w:rFonts w:ascii="Comic Sans MS" w:eastAsia="Times New Roman" w:hAnsi="Comic Sans MS" w:cs="Times New Roman"/>
                <w:lang w:val="en-IN"/>
              </w:rPr>
              <w:t>#include&lt;stdio.h&gt;</w:t>
            </w:r>
          </w:p>
          <w:p w14:paraId="28A39431" w14:textId="77777777" w:rsidR="006A225F" w:rsidRPr="006A225F" w:rsidRDefault="006A225F" w:rsidP="006A22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A225F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6A225F">
              <w:rPr>
                <w:rFonts w:ascii="Comic Sans MS" w:eastAsia="Times New Roman" w:hAnsi="Comic Sans MS" w:cs="Times New Roman"/>
                <w:lang w:val="en-IN"/>
              </w:rPr>
              <w:t>fib(</w:t>
            </w:r>
            <w:proofErr w:type="gramEnd"/>
            <w:r w:rsidRPr="006A225F">
              <w:rPr>
                <w:rFonts w:ascii="Comic Sans MS" w:eastAsia="Times New Roman" w:hAnsi="Comic Sans MS" w:cs="Times New Roman"/>
                <w:lang w:val="en-IN"/>
              </w:rPr>
              <w:t>int n);</w:t>
            </w:r>
          </w:p>
          <w:p w14:paraId="2678D379" w14:textId="77777777" w:rsidR="006A225F" w:rsidRPr="006A225F" w:rsidRDefault="006A225F" w:rsidP="006A22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A225F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6A225F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6A225F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0455A13A" w14:textId="77777777" w:rsidR="006A225F" w:rsidRPr="006A225F" w:rsidRDefault="006A225F" w:rsidP="006A22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A225F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6416E07F" w14:textId="77777777" w:rsidR="006A225F" w:rsidRPr="006A225F" w:rsidRDefault="006A225F" w:rsidP="006A22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A225F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proofErr w:type="gramStart"/>
            <w:r w:rsidRPr="006A225F">
              <w:rPr>
                <w:rFonts w:ascii="Comic Sans MS" w:eastAsia="Times New Roman" w:hAnsi="Comic Sans MS" w:cs="Times New Roman"/>
                <w:lang w:val="en-IN"/>
              </w:rPr>
              <w:t>n,i</w:t>
            </w:r>
            <w:proofErr w:type="spellEnd"/>
            <w:proofErr w:type="gramEnd"/>
            <w:r w:rsidRPr="006A225F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5CAF4B57" w14:textId="77777777" w:rsidR="006A225F" w:rsidRPr="006A225F" w:rsidRDefault="006A225F" w:rsidP="006A22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A225F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6A225F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A225F">
              <w:rPr>
                <w:rFonts w:ascii="Comic Sans MS" w:eastAsia="Times New Roman" w:hAnsi="Comic Sans MS" w:cs="Times New Roman"/>
                <w:lang w:val="en-IN"/>
              </w:rPr>
              <w:t>"Enter the range of the series:\n");</w:t>
            </w:r>
          </w:p>
          <w:p w14:paraId="4BEA3553" w14:textId="77777777" w:rsidR="006A225F" w:rsidRPr="006A225F" w:rsidRDefault="006A225F" w:rsidP="006A22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A225F">
              <w:rPr>
                <w:rFonts w:ascii="Comic Sans MS" w:eastAsia="Times New Roman" w:hAnsi="Comic Sans MS" w:cs="Times New Roman"/>
                <w:lang w:val="en-IN"/>
              </w:rPr>
              <w:t>    scanf("%</w:t>
            </w:r>
            <w:proofErr w:type="spellStart"/>
            <w:r w:rsidRPr="006A225F">
              <w:rPr>
                <w:rFonts w:ascii="Comic Sans MS" w:eastAsia="Times New Roman" w:hAnsi="Comic Sans MS" w:cs="Times New Roman"/>
                <w:lang w:val="en-IN"/>
              </w:rPr>
              <w:t>d</w:t>
            </w:r>
            <w:proofErr w:type="gramStart"/>
            <w:r w:rsidRPr="006A225F">
              <w:rPr>
                <w:rFonts w:ascii="Comic Sans MS" w:eastAsia="Times New Roman" w:hAnsi="Comic Sans MS" w:cs="Times New Roman"/>
                <w:lang w:val="en-IN"/>
              </w:rPr>
              <w:t>",&amp;</w:t>
            </w:r>
            <w:proofErr w:type="gramEnd"/>
            <w:r w:rsidRPr="006A225F">
              <w:rPr>
                <w:rFonts w:ascii="Comic Sans MS" w:eastAsia="Times New Roman" w:hAnsi="Comic Sans MS" w:cs="Times New Roman"/>
                <w:lang w:val="en-IN"/>
              </w:rPr>
              <w:t>n</w:t>
            </w:r>
            <w:proofErr w:type="spellEnd"/>
            <w:r w:rsidRPr="006A225F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730CA07E" w14:textId="77777777" w:rsidR="006A225F" w:rsidRPr="006A225F" w:rsidRDefault="006A225F" w:rsidP="006A22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A225F">
              <w:rPr>
                <w:rFonts w:ascii="Comic Sans MS" w:eastAsia="Times New Roman" w:hAnsi="Comic Sans MS" w:cs="Times New Roman"/>
                <w:lang w:val="en-IN"/>
              </w:rPr>
              <w:t>    for(</w:t>
            </w:r>
            <w:proofErr w:type="spellStart"/>
            <w:r w:rsidRPr="006A225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A225F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gramStart"/>
            <w:r w:rsidRPr="006A225F">
              <w:rPr>
                <w:rFonts w:ascii="Comic Sans MS" w:eastAsia="Times New Roman" w:hAnsi="Comic Sans MS" w:cs="Times New Roman"/>
                <w:lang w:val="en-IN"/>
              </w:rPr>
              <w:t>0;i</w:t>
            </w:r>
            <w:proofErr w:type="gramEnd"/>
            <w:r w:rsidRPr="006A225F">
              <w:rPr>
                <w:rFonts w:ascii="Comic Sans MS" w:eastAsia="Times New Roman" w:hAnsi="Comic Sans MS" w:cs="Times New Roman"/>
                <w:lang w:val="en-IN"/>
              </w:rPr>
              <w:t>&lt;</w:t>
            </w:r>
            <w:proofErr w:type="spellStart"/>
            <w:r w:rsidRPr="006A225F">
              <w:rPr>
                <w:rFonts w:ascii="Comic Sans MS" w:eastAsia="Times New Roman" w:hAnsi="Comic Sans MS" w:cs="Times New Roman"/>
                <w:lang w:val="en-IN"/>
              </w:rPr>
              <w:t>n;i</w:t>
            </w:r>
            <w:proofErr w:type="spellEnd"/>
            <w:r w:rsidRPr="006A225F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4675FED4" w14:textId="77777777" w:rsidR="006A225F" w:rsidRPr="006A225F" w:rsidRDefault="006A225F" w:rsidP="006A22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A225F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37BDEB00" w14:textId="77777777" w:rsidR="006A225F" w:rsidRPr="006A225F" w:rsidRDefault="006A225F" w:rsidP="006A22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A225F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A225F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A225F">
              <w:rPr>
                <w:rFonts w:ascii="Comic Sans MS" w:eastAsia="Times New Roman" w:hAnsi="Comic Sans MS" w:cs="Times New Roman"/>
                <w:lang w:val="en-IN"/>
              </w:rPr>
              <w:t>"%d ",fib(</w:t>
            </w:r>
            <w:proofErr w:type="spellStart"/>
            <w:r w:rsidRPr="006A225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A225F">
              <w:rPr>
                <w:rFonts w:ascii="Comic Sans MS" w:eastAsia="Times New Roman" w:hAnsi="Comic Sans MS" w:cs="Times New Roman"/>
                <w:lang w:val="en-IN"/>
              </w:rPr>
              <w:t>));</w:t>
            </w:r>
          </w:p>
          <w:p w14:paraId="0BED2CA1" w14:textId="77777777" w:rsidR="006A225F" w:rsidRPr="006A225F" w:rsidRDefault="006A225F" w:rsidP="006A22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A225F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24D5D6DC" w14:textId="77777777" w:rsidR="006A225F" w:rsidRPr="006A225F" w:rsidRDefault="006A225F" w:rsidP="006A22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A225F">
              <w:rPr>
                <w:rFonts w:ascii="Comic Sans MS" w:eastAsia="Times New Roman" w:hAnsi="Comic Sans MS" w:cs="Times New Roman"/>
                <w:lang w:val="en-IN"/>
              </w:rPr>
              <w:t>    return 0;</w:t>
            </w:r>
          </w:p>
          <w:p w14:paraId="3AA07C81" w14:textId="77777777" w:rsidR="006A225F" w:rsidRPr="006A225F" w:rsidRDefault="006A225F" w:rsidP="006A22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A225F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39D53EC0" w14:textId="77777777" w:rsidR="006A225F" w:rsidRPr="006A225F" w:rsidRDefault="006A225F" w:rsidP="006A22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A225F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6A225F">
              <w:rPr>
                <w:rFonts w:ascii="Comic Sans MS" w:eastAsia="Times New Roman" w:hAnsi="Comic Sans MS" w:cs="Times New Roman"/>
                <w:lang w:val="en-IN"/>
              </w:rPr>
              <w:t>fib(</w:t>
            </w:r>
            <w:proofErr w:type="gramEnd"/>
            <w:r w:rsidRPr="006A225F">
              <w:rPr>
                <w:rFonts w:ascii="Comic Sans MS" w:eastAsia="Times New Roman" w:hAnsi="Comic Sans MS" w:cs="Times New Roman"/>
                <w:lang w:val="en-IN"/>
              </w:rPr>
              <w:t>int n)</w:t>
            </w:r>
          </w:p>
          <w:p w14:paraId="44D51614" w14:textId="77777777" w:rsidR="006A225F" w:rsidRPr="006A225F" w:rsidRDefault="006A225F" w:rsidP="006A22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A225F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3DBCDE4C" w14:textId="77777777" w:rsidR="006A225F" w:rsidRPr="006A225F" w:rsidRDefault="006A225F" w:rsidP="006A22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A225F">
              <w:rPr>
                <w:rFonts w:ascii="Comic Sans MS" w:eastAsia="Times New Roman" w:hAnsi="Comic Sans MS" w:cs="Times New Roman"/>
                <w:lang w:val="en-IN"/>
              </w:rPr>
              <w:t>    if(n==0)</w:t>
            </w:r>
          </w:p>
          <w:p w14:paraId="11A8EC11" w14:textId="77777777" w:rsidR="006A225F" w:rsidRPr="006A225F" w:rsidRDefault="006A225F" w:rsidP="006A22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A225F">
              <w:rPr>
                <w:rFonts w:ascii="Comic Sans MS" w:eastAsia="Times New Roman" w:hAnsi="Comic Sans MS" w:cs="Times New Roman"/>
                <w:lang w:val="en-IN"/>
              </w:rPr>
              <w:t>        return 0;</w:t>
            </w:r>
          </w:p>
          <w:p w14:paraId="18751594" w14:textId="77777777" w:rsidR="006A225F" w:rsidRPr="006A225F" w:rsidRDefault="006A225F" w:rsidP="006A22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A225F">
              <w:rPr>
                <w:rFonts w:ascii="Comic Sans MS" w:eastAsia="Times New Roman" w:hAnsi="Comic Sans MS" w:cs="Times New Roman"/>
                <w:lang w:val="en-IN"/>
              </w:rPr>
              <w:t>    else if(n==1)</w:t>
            </w:r>
          </w:p>
          <w:p w14:paraId="5EC99A97" w14:textId="77777777" w:rsidR="006A225F" w:rsidRPr="006A225F" w:rsidRDefault="006A225F" w:rsidP="006A22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A225F">
              <w:rPr>
                <w:rFonts w:ascii="Comic Sans MS" w:eastAsia="Times New Roman" w:hAnsi="Comic Sans MS" w:cs="Times New Roman"/>
                <w:lang w:val="en-IN"/>
              </w:rPr>
              <w:t>        return 1;</w:t>
            </w:r>
          </w:p>
          <w:p w14:paraId="773C8C29" w14:textId="77777777" w:rsidR="006A225F" w:rsidRPr="006A225F" w:rsidRDefault="006A225F" w:rsidP="006A22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A225F">
              <w:rPr>
                <w:rFonts w:ascii="Comic Sans MS" w:eastAsia="Times New Roman" w:hAnsi="Comic Sans MS" w:cs="Times New Roman"/>
                <w:lang w:val="en-IN"/>
              </w:rPr>
              <w:t>    else return fib(n-</w:t>
            </w:r>
            <w:proofErr w:type="gramStart"/>
            <w:r w:rsidRPr="006A225F">
              <w:rPr>
                <w:rFonts w:ascii="Comic Sans MS" w:eastAsia="Times New Roman" w:hAnsi="Comic Sans MS" w:cs="Times New Roman"/>
                <w:lang w:val="en-IN"/>
              </w:rPr>
              <w:t>1)+</w:t>
            </w:r>
            <w:proofErr w:type="gramEnd"/>
            <w:r w:rsidRPr="006A225F">
              <w:rPr>
                <w:rFonts w:ascii="Comic Sans MS" w:eastAsia="Times New Roman" w:hAnsi="Comic Sans MS" w:cs="Times New Roman"/>
                <w:lang w:val="en-IN"/>
              </w:rPr>
              <w:t>fib(n-2);</w:t>
            </w:r>
          </w:p>
          <w:p w14:paraId="638A0864" w14:textId="624338E3" w:rsidR="007E47CF" w:rsidRPr="006A225F" w:rsidRDefault="006A225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A225F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</w:tc>
      </w:tr>
      <w:tr w:rsidR="007E47CF" w:rsidRPr="00A44771" w14:paraId="3618D5BE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4090846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20B76134" w14:textId="7D0FC06E" w:rsidR="006A225F" w:rsidRPr="00A44771" w:rsidRDefault="00F47DED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56685EF5">
                <v:shape id="_x0000_i1026" type="#_x0000_t75" style="width:373.2pt;height:97.2pt;visibility:visible;mso-wrap-style:square">
                  <v:imagedata r:id="rId8" o:title=""/>
                </v:shape>
              </w:pict>
            </w:r>
          </w:p>
        </w:tc>
      </w:tr>
      <w:tr w:rsidR="007E47CF" w:rsidRPr="00A44771" w14:paraId="5387A931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71CCA94B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3</w:t>
            </w:r>
          </w:p>
        </w:tc>
      </w:tr>
      <w:tr w:rsidR="007E47CF" w:rsidRPr="00A44771" w14:paraId="4EA0DBFC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6729BE3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5D31A32" w14:textId="442B26BC" w:rsidR="007E47CF" w:rsidRPr="00A44771" w:rsidRDefault="008A40B1">
            <w:pPr>
              <w:rPr>
                <w:rFonts w:ascii="Comic Sans MS" w:eastAsia="Times New Roman" w:hAnsi="Comic Sans MS" w:cs="Times New Roman"/>
              </w:rPr>
            </w:pPr>
            <w:r w:rsidRPr="008A40B1">
              <w:rPr>
                <w:rFonts w:ascii="Comic Sans MS" w:eastAsia="Times New Roman" w:hAnsi="Comic Sans MS" w:cs="Times New Roman"/>
              </w:rPr>
              <w:t>Given a number n, print following a pattern without using any loop. Example: Input: n = 16 Output: 16, 11, 6, 1, -4, 1, 6, 11, 16 Input: n = 10 Output: 10, 5, 0, 5, 10</w:t>
            </w:r>
          </w:p>
        </w:tc>
      </w:tr>
      <w:tr w:rsidR="007E47CF" w:rsidRPr="00A44771" w14:paraId="24136998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C243B00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4F82A6B" w14:textId="03E00DA1" w:rsidR="007E47CF" w:rsidRDefault="00712E59" w:rsidP="00712E59">
            <w:pPr>
              <w:numPr>
                <w:ilvl w:val="0"/>
                <w:numId w:val="8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START</w:t>
            </w:r>
          </w:p>
          <w:p w14:paraId="45778219" w14:textId="0D24B3D6" w:rsidR="00712E59" w:rsidRDefault="00712E59" w:rsidP="00712E59">
            <w:pPr>
              <w:numPr>
                <w:ilvl w:val="0"/>
                <w:numId w:val="8"/>
              </w:numPr>
              <w:rPr>
                <w:rFonts w:ascii="Comic Sans MS" w:eastAsia="Times New Roman" w:hAnsi="Comic Sans MS" w:cs="Times New Roman"/>
              </w:rPr>
            </w:pPr>
            <w:proofErr w:type="spellStart"/>
            <w:r>
              <w:rPr>
                <w:rFonts w:ascii="Comic Sans MS" w:eastAsia="Times New Roman" w:hAnsi="Comic Sans MS" w:cs="Times New Roman"/>
              </w:rPr>
              <w:t>Intput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 n</w:t>
            </w:r>
          </w:p>
          <w:p w14:paraId="5413D6B5" w14:textId="56A6A922" w:rsidR="00712E59" w:rsidRDefault="00712E59" w:rsidP="00712E59">
            <w:pPr>
              <w:numPr>
                <w:ilvl w:val="0"/>
                <w:numId w:val="8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Series(n)</w:t>
            </w:r>
          </w:p>
          <w:p w14:paraId="5642ACCC" w14:textId="0A9D0EB5" w:rsidR="00712E59" w:rsidRDefault="00712E59" w:rsidP="00712E59">
            <w:pPr>
              <w:numPr>
                <w:ilvl w:val="0"/>
                <w:numId w:val="8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STOP</w:t>
            </w:r>
          </w:p>
          <w:p w14:paraId="4649EA94" w14:textId="1CB90BC8" w:rsidR="00712E59" w:rsidRDefault="00712E59" w:rsidP="00712E59">
            <w:pPr>
              <w:rPr>
                <w:rFonts w:ascii="Comic Sans MS" w:eastAsia="Times New Roman" w:hAnsi="Comic Sans MS" w:cs="Times New Roman"/>
              </w:rPr>
            </w:pPr>
          </w:p>
          <w:p w14:paraId="06BC2F88" w14:textId="77777777" w:rsidR="00712E59" w:rsidRDefault="00712E59" w:rsidP="00712E59">
            <w:pPr>
              <w:numPr>
                <w:ilvl w:val="0"/>
                <w:numId w:val="9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START (series)</w:t>
            </w:r>
          </w:p>
          <w:p w14:paraId="08B7EC4D" w14:textId="24630533" w:rsidR="00712E59" w:rsidRDefault="00712E59" w:rsidP="00712E59">
            <w:pPr>
              <w:numPr>
                <w:ilvl w:val="0"/>
                <w:numId w:val="9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  <w:lang w:val="en-IN"/>
              </w:rPr>
              <w:t>I</w:t>
            </w:r>
            <w:r w:rsidRPr="00712E59">
              <w:rPr>
                <w:rFonts w:ascii="Comic Sans MS" w:eastAsia="Times New Roman" w:hAnsi="Comic Sans MS" w:cs="Times New Roman"/>
                <w:lang w:val="en-IN"/>
              </w:rPr>
              <w:t>f</w:t>
            </w:r>
            <w:r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712E59">
              <w:rPr>
                <w:rFonts w:ascii="Comic Sans MS" w:eastAsia="Times New Roman" w:hAnsi="Comic Sans MS" w:cs="Times New Roman"/>
                <w:lang w:val="en-IN"/>
              </w:rPr>
              <w:t>n&lt;=0</w:t>
            </w:r>
          </w:p>
          <w:p w14:paraId="46975AD8" w14:textId="77777777" w:rsidR="00712E59" w:rsidRDefault="00712E59" w:rsidP="00712E59">
            <w:pPr>
              <w:numPr>
                <w:ilvl w:val="0"/>
                <w:numId w:val="9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Output n</w:t>
            </w:r>
          </w:p>
          <w:p w14:paraId="2C8367A5" w14:textId="3E465F4E" w:rsidR="00712E59" w:rsidRDefault="00712E59" w:rsidP="00712E59">
            <w:pPr>
              <w:numPr>
                <w:ilvl w:val="0"/>
                <w:numId w:val="9"/>
              </w:numPr>
              <w:rPr>
                <w:rFonts w:ascii="Comic Sans MS" w:eastAsia="Times New Roman" w:hAnsi="Comic Sans MS" w:cs="Times New Roman"/>
              </w:rPr>
            </w:pPr>
            <w:r w:rsidRPr="00712E59">
              <w:rPr>
                <w:rFonts w:ascii="Comic Sans MS" w:eastAsia="Times New Roman" w:hAnsi="Comic Sans MS" w:cs="Times New Roman"/>
                <w:lang w:val="en-IN"/>
              </w:rPr>
              <w:t>return 0;</w:t>
            </w:r>
          </w:p>
          <w:p w14:paraId="7D6BB152" w14:textId="77777777" w:rsidR="00712E59" w:rsidRDefault="00712E59" w:rsidP="00712E59">
            <w:pPr>
              <w:numPr>
                <w:ilvl w:val="0"/>
                <w:numId w:val="9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Output n</w:t>
            </w:r>
          </w:p>
          <w:p w14:paraId="5B1F0D39" w14:textId="73D10F23" w:rsidR="00712E59" w:rsidRPr="00712E59" w:rsidRDefault="00712E59" w:rsidP="00712E59">
            <w:pPr>
              <w:numPr>
                <w:ilvl w:val="0"/>
                <w:numId w:val="9"/>
              </w:numPr>
              <w:rPr>
                <w:rFonts w:ascii="Comic Sans MS" w:eastAsia="Times New Roman" w:hAnsi="Comic Sans MS" w:cs="Times New Roman"/>
              </w:rPr>
            </w:pPr>
            <w:r w:rsidRPr="00712E59">
              <w:rPr>
                <w:rFonts w:ascii="Comic Sans MS" w:eastAsia="Times New Roman" w:hAnsi="Comic Sans MS" w:cs="Times New Roman"/>
                <w:lang w:val="en-IN"/>
              </w:rPr>
              <w:t>series(n-5)</w:t>
            </w:r>
          </w:p>
          <w:p w14:paraId="106C4157" w14:textId="001F3BCC" w:rsidR="007E47CF" w:rsidRPr="00712E59" w:rsidRDefault="00712E59" w:rsidP="00712E59">
            <w:pPr>
              <w:numPr>
                <w:ilvl w:val="0"/>
                <w:numId w:val="9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Output n</w:t>
            </w:r>
          </w:p>
        </w:tc>
      </w:tr>
      <w:tr w:rsidR="007E47CF" w:rsidRPr="00A44771" w14:paraId="50839AB5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7C6AE88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2267B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EF23FF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E8D723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363E015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998445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182BF1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FE95DA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6BB6F8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A560958" w14:textId="77777777" w:rsidR="007E47CF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3C87655" w14:textId="77777777" w:rsidR="00AA08E6" w:rsidRDefault="00AA08E6">
            <w:pPr>
              <w:rPr>
                <w:rFonts w:ascii="Comic Sans MS" w:eastAsia="Times New Roman" w:hAnsi="Comic Sans MS" w:cs="Times New Roman"/>
              </w:rPr>
            </w:pPr>
          </w:p>
          <w:p w14:paraId="5B808A78" w14:textId="77777777" w:rsidR="00AA08E6" w:rsidRDefault="00AA08E6">
            <w:pPr>
              <w:rPr>
                <w:rFonts w:ascii="Comic Sans MS" w:eastAsia="Times New Roman" w:hAnsi="Comic Sans MS" w:cs="Times New Roman"/>
              </w:rPr>
            </w:pPr>
          </w:p>
          <w:p w14:paraId="412F7BC9" w14:textId="77777777" w:rsidR="00AA08E6" w:rsidRDefault="00AA08E6">
            <w:pPr>
              <w:rPr>
                <w:rFonts w:ascii="Comic Sans MS" w:eastAsia="Times New Roman" w:hAnsi="Comic Sans MS" w:cs="Times New Roman"/>
              </w:rPr>
            </w:pPr>
          </w:p>
          <w:p w14:paraId="588B98CE" w14:textId="77777777" w:rsidR="00AA08E6" w:rsidRDefault="00AA08E6">
            <w:pPr>
              <w:rPr>
                <w:rFonts w:ascii="Comic Sans MS" w:eastAsia="Times New Roman" w:hAnsi="Comic Sans MS" w:cs="Times New Roman"/>
              </w:rPr>
            </w:pPr>
          </w:p>
          <w:p w14:paraId="748CAA1F" w14:textId="77777777" w:rsidR="00AA08E6" w:rsidRDefault="00AA08E6">
            <w:pPr>
              <w:rPr>
                <w:rFonts w:ascii="Comic Sans MS" w:eastAsia="Times New Roman" w:hAnsi="Comic Sans MS" w:cs="Times New Roman"/>
              </w:rPr>
            </w:pPr>
          </w:p>
          <w:p w14:paraId="3FB2FC3E" w14:textId="7E71F338" w:rsidR="00AA08E6" w:rsidRPr="00A44771" w:rsidRDefault="00AA08E6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42BFD4D8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3D2F6D5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385CAEE" w14:textId="77777777" w:rsidR="00AA08E6" w:rsidRPr="00AA08E6" w:rsidRDefault="00AA08E6" w:rsidP="00AA08E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A08E6">
              <w:rPr>
                <w:rFonts w:ascii="Comic Sans MS" w:eastAsia="Times New Roman" w:hAnsi="Comic Sans MS" w:cs="Times New Roman"/>
                <w:lang w:val="en-IN"/>
              </w:rPr>
              <w:t>#include&lt;stdio.h&gt;</w:t>
            </w:r>
          </w:p>
          <w:p w14:paraId="5EC6DCEF" w14:textId="77777777" w:rsidR="00AA08E6" w:rsidRPr="00AA08E6" w:rsidRDefault="00AA08E6" w:rsidP="00AA08E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A08E6">
              <w:rPr>
                <w:rFonts w:ascii="Comic Sans MS" w:eastAsia="Times New Roman" w:hAnsi="Comic Sans MS" w:cs="Times New Roman"/>
                <w:lang w:val="en-IN"/>
              </w:rPr>
              <w:t>int series(int);</w:t>
            </w:r>
          </w:p>
          <w:p w14:paraId="0E1699D0" w14:textId="77777777" w:rsidR="00AA08E6" w:rsidRPr="00AA08E6" w:rsidRDefault="00AA08E6" w:rsidP="00AA08E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A08E6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AA08E6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AA08E6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14178400" w14:textId="77777777" w:rsidR="00AA08E6" w:rsidRPr="00AA08E6" w:rsidRDefault="00AA08E6" w:rsidP="00AA08E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A08E6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652FB9C2" w14:textId="77777777" w:rsidR="00AA08E6" w:rsidRPr="00AA08E6" w:rsidRDefault="00AA08E6" w:rsidP="00AA08E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A08E6">
              <w:rPr>
                <w:rFonts w:ascii="Comic Sans MS" w:eastAsia="Times New Roman" w:hAnsi="Comic Sans MS" w:cs="Times New Roman"/>
                <w:lang w:val="en-IN"/>
              </w:rPr>
              <w:t>    int n;</w:t>
            </w:r>
          </w:p>
          <w:p w14:paraId="72F6256F" w14:textId="77777777" w:rsidR="00AA08E6" w:rsidRPr="00AA08E6" w:rsidRDefault="00AA08E6" w:rsidP="00AA08E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A08E6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AA08E6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A08E6">
              <w:rPr>
                <w:rFonts w:ascii="Comic Sans MS" w:eastAsia="Times New Roman" w:hAnsi="Comic Sans MS" w:cs="Times New Roman"/>
                <w:lang w:val="en-IN"/>
              </w:rPr>
              <w:t>"Enter a number:\n");</w:t>
            </w:r>
          </w:p>
          <w:p w14:paraId="68070AFC" w14:textId="77777777" w:rsidR="00AA08E6" w:rsidRPr="00AA08E6" w:rsidRDefault="00AA08E6" w:rsidP="00AA08E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A08E6">
              <w:rPr>
                <w:rFonts w:ascii="Comic Sans MS" w:eastAsia="Times New Roman" w:hAnsi="Comic Sans MS" w:cs="Times New Roman"/>
                <w:lang w:val="en-IN"/>
              </w:rPr>
              <w:t>    scanf("%</w:t>
            </w:r>
            <w:proofErr w:type="spellStart"/>
            <w:r w:rsidRPr="00AA08E6">
              <w:rPr>
                <w:rFonts w:ascii="Comic Sans MS" w:eastAsia="Times New Roman" w:hAnsi="Comic Sans MS" w:cs="Times New Roman"/>
                <w:lang w:val="en-IN"/>
              </w:rPr>
              <w:t>d</w:t>
            </w:r>
            <w:proofErr w:type="gramStart"/>
            <w:r w:rsidRPr="00AA08E6">
              <w:rPr>
                <w:rFonts w:ascii="Comic Sans MS" w:eastAsia="Times New Roman" w:hAnsi="Comic Sans MS" w:cs="Times New Roman"/>
                <w:lang w:val="en-IN"/>
              </w:rPr>
              <w:t>",&amp;</w:t>
            </w:r>
            <w:proofErr w:type="gramEnd"/>
            <w:r w:rsidRPr="00AA08E6">
              <w:rPr>
                <w:rFonts w:ascii="Comic Sans MS" w:eastAsia="Times New Roman" w:hAnsi="Comic Sans MS" w:cs="Times New Roman"/>
                <w:lang w:val="en-IN"/>
              </w:rPr>
              <w:t>n</w:t>
            </w:r>
            <w:proofErr w:type="spellEnd"/>
            <w:r w:rsidRPr="00AA08E6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713D4288" w14:textId="77777777" w:rsidR="00AA08E6" w:rsidRPr="00AA08E6" w:rsidRDefault="00AA08E6" w:rsidP="00AA08E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A08E6">
              <w:rPr>
                <w:rFonts w:ascii="Comic Sans MS" w:eastAsia="Times New Roman" w:hAnsi="Comic Sans MS" w:cs="Times New Roman"/>
                <w:lang w:val="en-IN"/>
              </w:rPr>
              <w:t>    series(n);</w:t>
            </w:r>
          </w:p>
          <w:p w14:paraId="562E4534" w14:textId="77777777" w:rsidR="00AA08E6" w:rsidRPr="00AA08E6" w:rsidRDefault="00AA08E6" w:rsidP="00AA08E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A08E6">
              <w:rPr>
                <w:rFonts w:ascii="Comic Sans MS" w:eastAsia="Times New Roman" w:hAnsi="Comic Sans MS" w:cs="Times New Roman"/>
                <w:lang w:val="en-IN"/>
              </w:rPr>
              <w:t>    return 0;</w:t>
            </w:r>
          </w:p>
          <w:p w14:paraId="4821C803" w14:textId="77777777" w:rsidR="00AA08E6" w:rsidRPr="00AA08E6" w:rsidRDefault="00AA08E6" w:rsidP="00AA08E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A08E6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5302F90D" w14:textId="77777777" w:rsidR="00AA08E6" w:rsidRPr="00AA08E6" w:rsidRDefault="00AA08E6" w:rsidP="00AA08E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A08E6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AA08E6">
              <w:rPr>
                <w:rFonts w:ascii="Comic Sans MS" w:eastAsia="Times New Roman" w:hAnsi="Comic Sans MS" w:cs="Times New Roman"/>
                <w:lang w:val="en-IN"/>
              </w:rPr>
              <w:t>series(</w:t>
            </w:r>
            <w:proofErr w:type="gramEnd"/>
            <w:r w:rsidRPr="00AA08E6">
              <w:rPr>
                <w:rFonts w:ascii="Comic Sans MS" w:eastAsia="Times New Roman" w:hAnsi="Comic Sans MS" w:cs="Times New Roman"/>
                <w:lang w:val="en-IN"/>
              </w:rPr>
              <w:t>int n)</w:t>
            </w:r>
          </w:p>
          <w:p w14:paraId="34193905" w14:textId="77777777" w:rsidR="00AA08E6" w:rsidRPr="00AA08E6" w:rsidRDefault="00AA08E6" w:rsidP="00AA08E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A08E6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46AD51BA" w14:textId="77777777" w:rsidR="00AA08E6" w:rsidRPr="00AA08E6" w:rsidRDefault="00AA08E6" w:rsidP="00AA08E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A08E6">
              <w:rPr>
                <w:rFonts w:ascii="Comic Sans MS" w:eastAsia="Times New Roman" w:hAnsi="Comic Sans MS" w:cs="Times New Roman"/>
                <w:lang w:val="en-IN"/>
              </w:rPr>
              <w:t>    if(n&lt;=0)</w:t>
            </w:r>
          </w:p>
          <w:p w14:paraId="02252F68" w14:textId="77777777" w:rsidR="00AA08E6" w:rsidRPr="00AA08E6" w:rsidRDefault="00AA08E6" w:rsidP="00AA08E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A08E6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67984C4C" w14:textId="77777777" w:rsidR="00AA08E6" w:rsidRPr="00AA08E6" w:rsidRDefault="00AA08E6" w:rsidP="00AA08E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A08E6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AA08E6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A08E6">
              <w:rPr>
                <w:rFonts w:ascii="Comic Sans MS" w:eastAsia="Times New Roman" w:hAnsi="Comic Sans MS" w:cs="Times New Roman"/>
                <w:lang w:val="en-IN"/>
              </w:rPr>
              <w:t>"%d ",n);</w:t>
            </w:r>
          </w:p>
          <w:p w14:paraId="58B3DD32" w14:textId="77777777" w:rsidR="00AA08E6" w:rsidRPr="00AA08E6" w:rsidRDefault="00AA08E6" w:rsidP="00AA08E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A08E6">
              <w:rPr>
                <w:rFonts w:ascii="Comic Sans MS" w:eastAsia="Times New Roman" w:hAnsi="Comic Sans MS" w:cs="Times New Roman"/>
                <w:lang w:val="en-IN"/>
              </w:rPr>
              <w:t>        return 0;</w:t>
            </w:r>
          </w:p>
          <w:p w14:paraId="0739B2FD" w14:textId="77777777" w:rsidR="00AA08E6" w:rsidRPr="00AA08E6" w:rsidRDefault="00AA08E6" w:rsidP="00AA08E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A08E6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B9455FF" w14:textId="77777777" w:rsidR="00AA08E6" w:rsidRPr="00AA08E6" w:rsidRDefault="00AA08E6" w:rsidP="00AA08E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A08E6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AA08E6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A08E6">
              <w:rPr>
                <w:rFonts w:ascii="Comic Sans MS" w:eastAsia="Times New Roman" w:hAnsi="Comic Sans MS" w:cs="Times New Roman"/>
                <w:lang w:val="en-IN"/>
              </w:rPr>
              <w:t>"%d ",n);</w:t>
            </w:r>
          </w:p>
          <w:p w14:paraId="14B3F96C" w14:textId="77777777" w:rsidR="00AA08E6" w:rsidRPr="00AA08E6" w:rsidRDefault="00AA08E6" w:rsidP="00AA08E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A08E6">
              <w:rPr>
                <w:rFonts w:ascii="Comic Sans MS" w:eastAsia="Times New Roman" w:hAnsi="Comic Sans MS" w:cs="Times New Roman"/>
                <w:lang w:val="en-IN"/>
              </w:rPr>
              <w:t>    series(n-5);</w:t>
            </w:r>
          </w:p>
          <w:p w14:paraId="57745948" w14:textId="77777777" w:rsidR="00AA08E6" w:rsidRPr="00AA08E6" w:rsidRDefault="00AA08E6" w:rsidP="00AA08E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A08E6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AA08E6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A08E6">
              <w:rPr>
                <w:rFonts w:ascii="Comic Sans MS" w:eastAsia="Times New Roman" w:hAnsi="Comic Sans MS" w:cs="Times New Roman"/>
                <w:lang w:val="en-IN"/>
              </w:rPr>
              <w:t>"%d ",n);</w:t>
            </w:r>
          </w:p>
          <w:p w14:paraId="4020BB57" w14:textId="23670EBE" w:rsidR="007E47CF" w:rsidRPr="00AA08E6" w:rsidRDefault="00AA08E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A08E6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</w:tc>
      </w:tr>
      <w:tr w:rsidR="007E47CF" w:rsidRPr="00A44771" w14:paraId="62AA2EE2" w14:textId="77777777" w:rsidTr="009933A8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9D9181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RESULT: </w:t>
            </w:r>
          </w:p>
          <w:p w14:paraId="246F9551" w14:textId="77777777" w:rsidR="00AA08E6" w:rsidRDefault="00F47DED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349F233A">
                <v:shape id="_x0000_i1027" type="#_x0000_t75" style="width:382.2pt;height:102pt;visibility:visible;mso-wrap-style:square">
                  <v:imagedata r:id="rId9" o:title=""/>
                </v:shape>
              </w:pict>
            </w:r>
          </w:p>
          <w:p w14:paraId="4EE3190F" w14:textId="77777777" w:rsidR="00AA08E6" w:rsidRDefault="00AA08E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6D2A88C5" w14:textId="77777777" w:rsidR="00AA08E6" w:rsidRDefault="00AA08E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5B2512F9" w14:textId="77777777" w:rsidR="00AA08E6" w:rsidRDefault="00AA08E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4AB63BFF" w14:textId="77777777" w:rsidR="00AA08E6" w:rsidRDefault="00AA08E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4A168CD3" w14:textId="77777777" w:rsidR="00AA08E6" w:rsidRDefault="00AA08E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5C603254" w14:textId="77777777" w:rsidR="00AA08E6" w:rsidRDefault="00AA08E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15523C42" w14:textId="77777777" w:rsidR="00AA08E6" w:rsidRDefault="00AA08E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54552CF2" w14:textId="0EDE6E8C" w:rsidR="00AA08E6" w:rsidRPr="00A44771" w:rsidRDefault="00AA08E6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</w:tc>
      </w:tr>
      <w:tr w:rsidR="007E47CF" w:rsidRPr="00A44771" w14:paraId="57F5E793" w14:textId="7777777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35D56E51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 4</w:t>
            </w:r>
          </w:p>
        </w:tc>
      </w:tr>
      <w:tr w:rsidR="007E47CF" w:rsidRPr="00A44771" w14:paraId="62933C4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FC1DD8E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6212E05" w14:textId="77777777" w:rsidR="00AA08E6" w:rsidRDefault="00AA08E6">
            <w:pPr>
              <w:rPr>
                <w:rFonts w:ascii="Comic Sans MS" w:eastAsia="Times New Roman" w:hAnsi="Comic Sans MS" w:cs="Times New Roman"/>
              </w:rPr>
            </w:pPr>
            <w:r w:rsidRPr="00AA08E6">
              <w:rPr>
                <w:rFonts w:ascii="Comic Sans MS" w:eastAsia="Times New Roman" w:hAnsi="Comic Sans MS" w:cs="Times New Roman"/>
              </w:rPr>
              <w:t xml:space="preserve">Ackerman’s function is defined by: </w:t>
            </w:r>
          </w:p>
          <w:p w14:paraId="712A5D2E" w14:textId="77777777" w:rsidR="00AA08E6" w:rsidRDefault="00AA08E6">
            <w:pPr>
              <w:rPr>
                <w:rFonts w:ascii="Comic Sans MS" w:eastAsia="Times New Roman" w:hAnsi="Comic Sans MS" w:cs="Times New Roman"/>
              </w:rPr>
            </w:pPr>
            <w:r w:rsidRPr="00AA08E6">
              <w:rPr>
                <w:rFonts w:ascii="Comic Sans MS" w:eastAsia="Times New Roman" w:hAnsi="Comic Sans MS" w:cs="Times New Roman"/>
              </w:rPr>
              <w:t>A(</w:t>
            </w:r>
            <w:proofErr w:type="spellStart"/>
            <w:proofErr w:type="gramStart"/>
            <w:r w:rsidRPr="00AA08E6">
              <w:rPr>
                <w:rFonts w:ascii="Comic Sans MS" w:eastAsia="Times New Roman" w:hAnsi="Comic Sans MS" w:cs="Times New Roman"/>
              </w:rPr>
              <w:t>m,n</w:t>
            </w:r>
            <w:proofErr w:type="spellEnd"/>
            <w:proofErr w:type="gramEnd"/>
            <w:r w:rsidRPr="00AA08E6">
              <w:rPr>
                <w:rFonts w:ascii="Comic Sans MS" w:eastAsia="Times New Roman" w:hAnsi="Comic Sans MS" w:cs="Times New Roman"/>
              </w:rPr>
              <w:t>)</w:t>
            </w:r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AA08E6">
              <w:rPr>
                <w:rFonts w:ascii="Comic Sans MS" w:eastAsia="Times New Roman" w:hAnsi="Comic Sans MS" w:cs="Times New Roman"/>
              </w:rPr>
              <w:t>=</w:t>
            </w:r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AA08E6">
              <w:rPr>
                <w:rFonts w:ascii="Comic Sans MS" w:eastAsia="Times New Roman" w:hAnsi="Comic Sans MS" w:cs="Times New Roman"/>
              </w:rPr>
              <w:t xml:space="preserve">n+1 if m=0 </w:t>
            </w:r>
          </w:p>
          <w:p w14:paraId="295FD0C9" w14:textId="77777777" w:rsidR="00AA08E6" w:rsidRDefault="00AA08E6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     </w:t>
            </w:r>
            <w:r w:rsidRPr="00AA08E6">
              <w:rPr>
                <w:rFonts w:ascii="Comic Sans MS" w:eastAsia="Times New Roman" w:hAnsi="Comic Sans MS" w:cs="Times New Roman"/>
              </w:rPr>
              <w:t>=</w:t>
            </w:r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AA08E6">
              <w:rPr>
                <w:rFonts w:ascii="Comic Sans MS" w:eastAsia="Times New Roman" w:hAnsi="Comic Sans MS" w:cs="Times New Roman"/>
              </w:rPr>
              <w:t xml:space="preserve">A(m-1,1) if m≠0 and n=0 </w:t>
            </w:r>
          </w:p>
          <w:p w14:paraId="258BDFEE" w14:textId="77777777" w:rsidR="00AA08E6" w:rsidRDefault="00AA08E6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     </w:t>
            </w:r>
            <w:r w:rsidRPr="00AA08E6">
              <w:rPr>
                <w:rFonts w:ascii="Comic Sans MS" w:eastAsia="Times New Roman" w:hAnsi="Comic Sans MS" w:cs="Times New Roman"/>
              </w:rPr>
              <w:t>=</w:t>
            </w:r>
            <w:proofErr w:type="gramStart"/>
            <w:r w:rsidRPr="00AA08E6">
              <w:rPr>
                <w:rFonts w:ascii="Comic Sans MS" w:eastAsia="Times New Roman" w:hAnsi="Comic Sans MS" w:cs="Times New Roman"/>
              </w:rPr>
              <w:t>A(</w:t>
            </w:r>
            <w:proofErr w:type="gramEnd"/>
            <w:r w:rsidRPr="00AA08E6">
              <w:rPr>
                <w:rFonts w:ascii="Comic Sans MS" w:eastAsia="Times New Roman" w:hAnsi="Comic Sans MS" w:cs="Times New Roman"/>
              </w:rPr>
              <w:t xml:space="preserve">m-1, A(m,n-1)) if m≠0 and n≠0 </w:t>
            </w:r>
          </w:p>
          <w:p w14:paraId="1B5D3A53" w14:textId="20B04676" w:rsidR="007E47CF" w:rsidRPr="00A44771" w:rsidRDefault="00AA08E6">
            <w:pPr>
              <w:rPr>
                <w:rFonts w:ascii="Comic Sans MS" w:eastAsia="Times New Roman" w:hAnsi="Comic Sans MS" w:cs="Times New Roman"/>
              </w:rPr>
            </w:pPr>
            <w:r w:rsidRPr="00AA08E6">
              <w:rPr>
                <w:rFonts w:ascii="Comic Sans MS" w:eastAsia="Times New Roman" w:hAnsi="Comic Sans MS" w:cs="Times New Roman"/>
              </w:rPr>
              <w:t>Write a function which given m and n returns A(</w:t>
            </w:r>
            <w:proofErr w:type="spellStart"/>
            <w:proofErr w:type="gramStart"/>
            <w:r w:rsidRPr="00AA08E6">
              <w:rPr>
                <w:rFonts w:ascii="Comic Sans MS" w:eastAsia="Times New Roman" w:hAnsi="Comic Sans MS" w:cs="Times New Roman"/>
              </w:rPr>
              <w:t>m,n</w:t>
            </w:r>
            <w:proofErr w:type="spellEnd"/>
            <w:proofErr w:type="gramEnd"/>
            <w:r w:rsidRPr="00AA08E6">
              <w:rPr>
                <w:rFonts w:ascii="Comic Sans MS" w:eastAsia="Times New Roman" w:hAnsi="Comic Sans MS" w:cs="Times New Roman"/>
              </w:rPr>
              <w:t>). Tabulate the values of A(</w:t>
            </w:r>
            <w:proofErr w:type="spellStart"/>
            <w:proofErr w:type="gramStart"/>
            <w:r w:rsidRPr="00AA08E6">
              <w:rPr>
                <w:rFonts w:ascii="Comic Sans MS" w:eastAsia="Times New Roman" w:hAnsi="Comic Sans MS" w:cs="Times New Roman"/>
              </w:rPr>
              <w:t>m,n</w:t>
            </w:r>
            <w:proofErr w:type="spellEnd"/>
            <w:proofErr w:type="gramEnd"/>
            <w:r w:rsidRPr="00AA08E6">
              <w:rPr>
                <w:rFonts w:ascii="Comic Sans MS" w:eastAsia="Times New Roman" w:hAnsi="Comic Sans MS" w:cs="Times New Roman"/>
              </w:rPr>
              <w:t>) for all m in the range 1 to 3 and all n in the range 1 to 6.</w:t>
            </w:r>
          </w:p>
        </w:tc>
      </w:tr>
      <w:tr w:rsidR="007E47CF" w:rsidRPr="00A44771" w14:paraId="165E0E6C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57D07A6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89B558D" w14:textId="6A29C8AC" w:rsidR="007E47CF" w:rsidRDefault="00F47DED" w:rsidP="00F47DED">
            <w:pPr>
              <w:numPr>
                <w:ilvl w:val="0"/>
                <w:numId w:val="3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START</w:t>
            </w:r>
          </w:p>
          <w:p w14:paraId="6A4B93C8" w14:textId="7868EE8B" w:rsidR="00F47DED" w:rsidRDefault="00F47DED" w:rsidP="00F47DED">
            <w:pPr>
              <w:numPr>
                <w:ilvl w:val="0"/>
                <w:numId w:val="3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Input m, n</w:t>
            </w:r>
          </w:p>
          <w:p w14:paraId="6C9435B7" w14:textId="47C74B21" w:rsidR="00F47DED" w:rsidRDefault="00F47DED" w:rsidP="00F47DED">
            <w:pPr>
              <w:numPr>
                <w:ilvl w:val="0"/>
                <w:numId w:val="3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For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=1</w:t>
            </w:r>
          </w:p>
          <w:p w14:paraId="0BCFD4DD" w14:textId="439A15C4" w:rsidR="00F47DED" w:rsidRDefault="00F47DED" w:rsidP="00F47DED">
            <w:pPr>
              <w:numPr>
                <w:ilvl w:val="0"/>
                <w:numId w:val="3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For j=1</w:t>
            </w:r>
          </w:p>
          <w:p w14:paraId="0941E5CF" w14:textId="5B71C14A" w:rsidR="00F47DED" w:rsidRDefault="00F47DED" w:rsidP="00F47DED">
            <w:pPr>
              <w:numPr>
                <w:ilvl w:val="0"/>
                <w:numId w:val="3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Output ack(j,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)</w:t>
            </w:r>
          </w:p>
          <w:p w14:paraId="0163F480" w14:textId="01FA1E4E" w:rsidR="00F47DED" w:rsidRDefault="00F47DED" w:rsidP="00F47DED">
            <w:pPr>
              <w:numPr>
                <w:ilvl w:val="0"/>
                <w:numId w:val="3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Repeat step 5 till j&lt;=m</w:t>
            </w:r>
          </w:p>
          <w:p w14:paraId="73694B3C" w14:textId="3D766716" w:rsidR="00F47DED" w:rsidRDefault="00F47DED" w:rsidP="00F47DED">
            <w:pPr>
              <w:numPr>
                <w:ilvl w:val="0"/>
                <w:numId w:val="3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Repeat Steps 4-6 till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&lt;=n</w:t>
            </w:r>
          </w:p>
          <w:p w14:paraId="025D98C7" w14:textId="02E626B7" w:rsidR="00F47DED" w:rsidRDefault="00F47DED" w:rsidP="00F47DED">
            <w:pPr>
              <w:numPr>
                <w:ilvl w:val="0"/>
                <w:numId w:val="3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STOP</w:t>
            </w:r>
          </w:p>
          <w:p w14:paraId="5267FBBE" w14:textId="7A3189E1" w:rsidR="00F47DED" w:rsidRDefault="00F47DED" w:rsidP="00F47DED">
            <w:pPr>
              <w:rPr>
                <w:rFonts w:ascii="Comic Sans MS" w:eastAsia="Times New Roman" w:hAnsi="Comic Sans MS" w:cs="Times New Roman"/>
              </w:rPr>
            </w:pPr>
          </w:p>
          <w:p w14:paraId="5983761F" w14:textId="5B91BDF1" w:rsidR="00F47DED" w:rsidRDefault="00F47DED" w:rsidP="00F47DED">
            <w:pPr>
              <w:numPr>
                <w:ilvl w:val="0"/>
                <w:numId w:val="4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START (ack)</w:t>
            </w:r>
          </w:p>
          <w:p w14:paraId="0130B812" w14:textId="294CC234" w:rsidR="00F47DED" w:rsidRDefault="00F47DED" w:rsidP="00F47DED">
            <w:pPr>
              <w:numPr>
                <w:ilvl w:val="0"/>
                <w:numId w:val="4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If m==0</w:t>
            </w:r>
          </w:p>
          <w:p w14:paraId="00C31957" w14:textId="4CCFB563" w:rsidR="00F47DED" w:rsidRDefault="00F47DED" w:rsidP="00F47DED">
            <w:pPr>
              <w:numPr>
                <w:ilvl w:val="0"/>
                <w:numId w:val="4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Return n+1</w:t>
            </w:r>
          </w:p>
          <w:p w14:paraId="34431C3E" w14:textId="77777777" w:rsidR="00F47DED" w:rsidRDefault="00F47DED" w:rsidP="00F47DED">
            <w:pPr>
              <w:numPr>
                <w:ilvl w:val="0"/>
                <w:numId w:val="4"/>
              </w:num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Else </w:t>
            </w: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if</w:t>
            </w:r>
            <w: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 </w:t>
            </w: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n==0 &amp;&amp; </w:t>
            </w:r>
            <w:proofErr w:type="gram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m!=</w:t>
            </w:r>
            <w:proofErr w:type="gram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0</w:t>
            </w:r>
          </w:p>
          <w:p w14:paraId="1D1EA584" w14:textId="77777777" w:rsidR="00F47DED" w:rsidRDefault="00F47DED" w:rsidP="00F47DED">
            <w:pPr>
              <w:numPr>
                <w:ilvl w:val="0"/>
                <w:numId w:val="4"/>
              </w:num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F47DED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return ack(m-1,1)</w:t>
            </w:r>
          </w:p>
          <w:p w14:paraId="2F5F773A" w14:textId="77777777" w:rsidR="00F47DED" w:rsidRDefault="00F47DED" w:rsidP="00F47DED">
            <w:pPr>
              <w:numPr>
                <w:ilvl w:val="0"/>
                <w:numId w:val="4"/>
              </w:num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E</w:t>
            </w:r>
            <w:r w:rsidRPr="00F47DED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lse if</w:t>
            </w:r>
            <w: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F47DED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m!=</w:t>
            </w:r>
            <w:proofErr w:type="gramEnd"/>
            <w:r w:rsidRPr="00F47DED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0 &amp;&amp; n!=0</w:t>
            </w:r>
          </w:p>
          <w:p w14:paraId="0EEC329B" w14:textId="1E12EE77" w:rsidR="00AA08E6" w:rsidRPr="00F47DED" w:rsidRDefault="00F47DED" w:rsidP="00F47DED">
            <w:pPr>
              <w:numPr>
                <w:ilvl w:val="0"/>
                <w:numId w:val="4"/>
              </w:num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F47DED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return ack(m-</w:t>
            </w:r>
            <w:proofErr w:type="gramStart"/>
            <w:r w:rsidRPr="00F47DED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1,ack</w:t>
            </w:r>
            <w:proofErr w:type="gramEnd"/>
            <w:r w:rsidRPr="00F47DED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(m,n-1))</w:t>
            </w:r>
          </w:p>
        </w:tc>
      </w:tr>
      <w:tr w:rsidR="007E47CF" w:rsidRPr="00A44771" w14:paraId="1CEDA9BF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15BFBDC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A3DE58C" w14:textId="77777777" w:rsidR="007E47CF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5EF1A8A" w14:textId="77777777" w:rsidR="00AA08E6" w:rsidRDefault="00AA08E6">
            <w:pPr>
              <w:rPr>
                <w:rFonts w:ascii="Comic Sans MS" w:eastAsia="Times New Roman" w:hAnsi="Comic Sans MS" w:cs="Times New Roman"/>
              </w:rPr>
            </w:pPr>
          </w:p>
          <w:p w14:paraId="67CFFAAD" w14:textId="77777777" w:rsidR="00AA08E6" w:rsidRDefault="00AA08E6">
            <w:pPr>
              <w:rPr>
                <w:rFonts w:ascii="Comic Sans MS" w:eastAsia="Times New Roman" w:hAnsi="Comic Sans MS" w:cs="Times New Roman"/>
              </w:rPr>
            </w:pPr>
          </w:p>
          <w:p w14:paraId="4F899212" w14:textId="77777777" w:rsidR="00AA08E6" w:rsidRDefault="00AA08E6">
            <w:pPr>
              <w:rPr>
                <w:rFonts w:ascii="Comic Sans MS" w:eastAsia="Times New Roman" w:hAnsi="Comic Sans MS" w:cs="Times New Roman"/>
              </w:rPr>
            </w:pPr>
          </w:p>
          <w:p w14:paraId="04146184" w14:textId="7CC5196B" w:rsidR="00AA08E6" w:rsidRPr="00A44771" w:rsidRDefault="00AA08E6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7C46A13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495BEFB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73F02A7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#include&lt;stdio.h&gt;</w:t>
            </w:r>
          </w:p>
          <w:p w14:paraId="07559484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int ack(</w:t>
            </w:r>
            <w:proofErr w:type="spellStart"/>
            <w:proofErr w:type="gram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int,int</w:t>
            </w:r>
            <w:proofErr w:type="spellEnd"/>
            <w:proofErr w:type="gram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);</w:t>
            </w:r>
          </w:p>
          <w:p w14:paraId="792F493E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int </w:t>
            </w:r>
            <w:proofErr w:type="gram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main(</w:t>
            </w:r>
            <w:proofErr w:type="gram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)</w:t>
            </w:r>
          </w:p>
          <w:p w14:paraId="2619BFB1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{</w:t>
            </w:r>
          </w:p>
          <w:p w14:paraId="44DBBFFE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    int n, m, </w:t>
            </w:r>
            <w:proofErr w:type="spell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i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, j;</w:t>
            </w:r>
          </w:p>
          <w:p w14:paraId="3D61532F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printf(</w:t>
            </w:r>
            <w:proofErr w:type="gram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"Enter range(</w:t>
            </w:r>
            <w:proofErr w:type="spell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m,n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)\n");</w:t>
            </w:r>
          </w:p>
          <w:p w14:paraId="59C0F8BB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scanf(</w:t>
            </w:r>
            <w:proofErr w:type="gram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"%d %d", &amp;m, &amp;n);</w:t>
            </w:r>
          </w:p>
          <w:p w14:paraId="5B1302C9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printf(</w:t>
            </w:r>
            <w:proofErr w:type="gram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"Ackermann series:\n");</w:t>
            </w:r>
          </w:p>
          <w:p w14:paraId="035EC598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    </w:t>
            </w:r>
            <w:proofErr w:type="gram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printf(</w:t>
            </w:r>
            <w:proofErr w:type="gram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"</w:t>
            </w:r>
            <w:proofErr w:type="spell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m,n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     m=1         m=2         m=3\n");</w:t>
            </w:r>
          </w:p>
          <w:p w14:paraId="65CF1343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    for (</w:t>
            </w:r>
            <w:proofErr w:type="spell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i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 = 1; </w:t>
            </w:r>
            <w:proofErr w:type="spell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i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 &lt;= n; </w:t>
            </w:r>
            <w:proofErr w:type="spell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i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++)</w:t>
            </w:r>
          </w:p>
          <w:p w14:paraId="5422D046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    {</w:t>
            </w:r>
          </w:p>
          <w:p w14:paraId="569CEC96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        if(</w:t>
            </w:r>
            <w:proofErr w:type="spell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i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&gt;=10)</w:t>
            </w:r>
          </w:p>
          <w:p w14:paraId="5D2D2A8E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            </w:t>
            </w:r>
            <w:proofErr w:type="gram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printf(</w:t>
            </w:r>
            <w:proofErr w:type="gram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"n=%d   ", </w:t>
            </w:r>
            <w:proofErr w:type="spell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i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);</w:t>
            </w:r>
          </w:p>
          <w:p w14:paraId="28C6714A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        else</w:t>
            </w:r>
          </w:p>
          <w:p w14:paraId="5FF4E658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            </w:t>
            </w:r>
            <w:proofErr w:type="gram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printf(</w:t>
            </w:r>
            <w:proofErr w:type="gram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"n=%d    ", </w:t>
            </w:r>
            <w:proofErr w:type="spell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i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);</w:t>
            </w:r>
          </w:p>
          <w:p w14:paraId="51359C3A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        for (j = 1; j &lt;= m; </w:t>
            </w:r>
            <w:proofErr w:type="spell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j++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)</w:t>
            </w:r>
          </w:p>
          <w:p w14:paraId="10B74A3E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        {</w:t>
            </w:r>
          </w:p>
          <w:p w14:paraId="62A7F8F3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            if(ack(</w:t>
            </w:r>
            <w:proofErr w:type="spellStart"/>
            <w:proofErr w:type="gram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j,i</w:t>
            </w:r>
            <w:proofErr w:type="spellEnd"/>
            <w:proofErr w:type="gram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)&gt;=10 &amp;&amp; </w:t>
            </w:r>
            <w:proofErr w:type="spell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i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&lt;10)</w:t>
            </w:r>
          </w:p>
          <w:p w14:paraId="6106669B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                printf("A(%</w:t>
            </w:r>
            <w:proofErr w:type="spellStart"/>
            <w:proofErr w:type="gram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d,%</w:t>
            </w:r>
            <w:proofErr w:type="gram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d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)=%d    ", j, </w:t>
            </w:r>
            <w:proofErr w:type="spell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i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, ack(j, </w:t>
            </w:r>
            <w:proofErr w:type="spell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i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));</w:t>
            </w:r>
          </w:p>
          <w:p w14:paraId="4D9B2A77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            else </w:t>
            </w:r>
            <w:proofErr w:type="gram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if(</w:t>
            </w:r>
            <w:proofErr w:type="gram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ack(j, </w:t>
            </w:r>
            <w:proofErr w:type="spell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i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)&gt;=10 &amp;&amp; </w:t>
            </w:r>
            <w:proofErr w:type="spell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i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&gt;=10)</w:t>
            </w:r>
          </w:p>
          <w:p w14:paraId="54B8EF1F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                printf("A(%</w:t>
            </w:r>
            <w:proofErr w:type="spellStart"/>
            <w:proofErr w:type="gram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d,%</w:t>
            </w:r>
            <w:proofErr w:type="gram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d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)=%d   ", j, </w:t>
            </w:r>
            <w:proofErr w:type="spell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i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, ack(j, </w:t>
            </w:r>
            <w:proofErr w:type="spell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i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));</w:t>
            </w:r>
          </w:p>
          <w:p w14:paraId="55BA5493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            else</w:t>
            </w:r>
          </w:p>
          <w:p w14:paraId="684B5CD9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                printf("A(%</w:t>
            </w:r>
            <w:proofErr w:type="spellStart"/>
            <w:proofErr w:type="gram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d,%</w:t>
            </w:r>
            <w:proofErr w:type="gram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d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)=%d     ", j, </w:t>
            </w:r>
            <w:proofErr w:type="spell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i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, ack(j, </w:t>
            </w:r>
            <w:proofErr w:type="spell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i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));</w:t>
            </w:r>
          </w:p>
          <w:p w14:paraId="2E35DBAE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        }</w:t>
            </w:r>
          </w:p>
          <w:p w14:paraId="63397CCC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        printf("\n");</w:t>
            </w:r>
          </w:p>
          <w:p w14:paraId="4BFFAEFD" w14:textId="07B52671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    }</w:t>
            </w:r>
          </w:p>
          <w:p w14:paraId="4B908475" w14:textId="4FA07BA4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    return 0;</w:t>
            </w:r>
          </w:p>
          <w:p w14:paraId="2AE8F1E2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}</w:t>
            </w:r>
          </w:p>
          <w:p w14:paraId="45943A00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int </w:t>
            </w:r>
            <w:proofErr w:type="gram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ack(</w:t>
            </w:r>
            <w:proofErr w:type="gram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int </w:t>
            </w:r>
            <w:proofErr w:type="spell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m,int</w:t>
            </w:r>
            <w:proofErr w:type="spell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 n)</w:t>
            </w:r>
          </w:p>
          <w:p w14:paraId="6281F61A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{</w:t>
            </w:r>
          </w:p>
          <w:p w14:paraId="2ECB3710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    if(m==0)</w:t>
            </w:r>
          </w:p>
          <w:p w14:paraId="450C1EB4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        return n+1;</w:t>
            </w:r>
          </w:p>
          <w:p w14:paraId="7D02BA93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    else </w:t>
            </w:r>
            <w:proofErr w:type="gram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if(</w:t>
            </w:r>
            <w:proofErr w:type="gram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n==0 &amp;&amp; m!=0)</w:t>
            </w:r>
          </w:p>
          <w:p w14:paraId="6CBC9BC6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        return ack(m-1,1);</w:t>
            </w:r>
          </w:p>
          <w:p w14:paraId="1AB0FD3C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 xml:space="preserve">    else </w:t>
            </w:r>
            <w:proofErr w:type="gram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if(</w:t>
            </w:r>
            <w:proofErr w:type="gram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m!=0 &amp;&amp; n!=0)</w:t>
            </w:r>
          </w:p>
          <w:p w14:paraId="12EF957B" w14:textId="77777777" w:rsidR="00C306C5" w:rsidRPr="00C306C5" w:rsidRDefault="00C306C5" w:rsidP="00C306C5">
            <w:pPr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        return ack(m-</w:t>
            </w:r>
            <w:proofErr w:type="gramStart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1,ack</w:t>
            </w:r>
            <w:proofErr w:type="gramEnd"/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(m,n-1));</w:t>
            </w:r>
          </w:p>
          <w:p w14:paraId="7259DB80" w14:textId="6CB570CC" w:rsidR="00FB4A01" w:rsidRPr="00C306C5" w:rsidRDefault="00C306C5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C306C5">
              <w:rPr>
                <w:rFonts w:ascii="Comic Sans MS" w:eastAsia="Times New Roman" w:hAnsi="Comic Sans MS" w:cs="Times New Roman"/>
                <w:sz w:val="21"/>
                <w:szCs w:val="21"/>
                <w:lang w:val="en-IN"/>
              </w:rPr>
              <w:t>}</w:t>
            </w:r>
          </w:p>
        </w:tc>
      </w:tr>
      <w:tr w:rsidR="007E47CF" w:rsidRPr="00A44771" w14:paraId="003714B3" w14:textId="77777777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C4A233A" w14:textId="77777777" w:rsidR="00AA08E6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RESULT:</w:t>
            </w:r>
          </w:p>
          <w:p w14:paraId="3CA42548" w14:textId="685EFC1B" w:rsidR="007E47CF" w:rsidRPr="00A44771" w:rsidRDefault="00F47DED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pict w14:anchorId="7D0FF60B">
                <v:shape id="_x0000_i1028" type="#_x0000_t75" style="width:367.8pt;height:255pt;visibility:visible;mso-wrap-style:square">
                  <v:imagedata r:id="rId10" o:title=""/>
                </v:shape>
              </w:pict>
            </w:r>
          </w:p>
        </w:tc>
      </w:tr>
      <w:tr w:rsidR="007E47CF" w:rsidRPr="00A44771" w14:paraId="17BBA488" w14:textId="7777777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5C21CCD3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5</w:t>
            </w:r>
          </w:p>
        </w:tc>
      </w:tr>
      <w:tr w:rsidR="007E47CF" w:rsidRPr="00A44771" w14:paraId="1B4E0877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4A3AA29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C39593" w14:textId="21FF279C" w:rsidR="007E47CF" w:rsidRPr="00A44771" w:rsidRDefault="00FB4A01">
            <w:pPr>
              <w:rPr>
                <w:rFonts w:ascii="Comic Sans MS" w:eastAsia="Times New Roman" w:hAnsi="Comic Sans MS" w:cs="Times New Roman"/>
              </w:rPr>
            </w:pPr>
            <w:r w:rsidRPr="00FB4A01">
              <w:rPr>
                <w:rFonts w:ascii="Comic Sans MS" w:eastAsia="Times New Roman" w:hAnsi="Comic Sans MS" w:cs="Times New Roman"/>
              </w:rPr>
              <w:t>Write a recursive function to return the minimum number of coins of given set of coin values that are required to produce a given amount. For example if you are given set of values {1,4,</w:t>
            </w:r>
            <w:proofErr w:type="gramStart"/>
            <w:r w:rsidRPr="00FB4A01">
              <w:rPr>
                <w:rFonts w:ascii="Comic Sans MS" w:eastAsia="Times New Roman" w:hAnsi="Comic Sans MS" w:cs="Times New Roman"/>
              </w:rPr>
              <w:t>5}(</w:t>
            </w:r>
            <w:proofErr w:type="gramEnd"/>
            <w:r w:rsidRPr="00FB4A01">
              <w:rPr>
                <w:rFonts w:ascii="Comic Sans MS" w:eastAsia="Times New Roman" w:hAnsi="Comic Sans MS" w:cs="Times New Roman"/>
              </w:rPr>
              <w:t>indicating you had a supply of 1-cent,4-cent and 5-cent coins), and the amount 8, you should return 2, since the value 8 cents can be made with two 4-cent coins.</w:t>
            </w:r>
          </w:p>
        </w:tc>
      </w:tr>
      <w:tr w:rsidR="007E47CF" w:rsidRPr="00A44771" w14:paraId="55ED15C3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BA76B77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0D26A7C" w14:textId="741DCB29" w:rsidR="007E47CF" w:rsidRDefault="00F47DED" w:rsidP="00F47DED">
            <w:pPr>
              <w:numPr>
                <w:ilvl w:val="0"/>
                <w:numId w:val="5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START</w:t>
            </w:r>
          </w:p>
          <w:p w14:paraId="3607EA04" w14:textId="7FF753C2" w:rsidR="00F47DED" w:rsidRDefault="00F47DED" w:rsidP="00F47DED">
            <w:pPr>
              <w:numPr>
                <w:ilvl w:val="0"/>
                <w:numId w:val="5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Input n</w:t>
            </w:r>
          </w:p>
          <w:p w14:paraId="4E5545D1" w14:textId="7F58AB90" w:rsidR="00F47DED" w:rsidRDefault="00F47DED" w:rsidP="00F47DED">
            <w:pPr>
              <w:numPr>
                <w:ilvl w:val="0"/>
                <w:numId w:val="5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For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=0</w:t>
            </w:r>
          </w:p>
          <w:p w14:paraId="07BAB4A4" w14:textId="03FD35F1" w:rsidR="00F47DED" w:rsidRDefault="00F47DED" w:rsidP="00F47DED">
            <w:pPr>
              <w:numPr>
                <w:ilvl w:val="0"/>
                <w:numId w:val="5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Input c[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]</w:t>
            </w:r>
          </w:p>
          <w:p w14:paraId="240B17F3" w14:textId="6787FC19" w:rsidR="00F47DED" w:rsidRDefault="00F47DED" w:rsidP="00F47DED">
            <w:pPr>
              <w:numPr>
                <w:ilvl w:val="0"/>
                <w:numId w:val="5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Repeat step 4 till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&lt;n</w:t>
            </w:r>
          </w:p>
          <w:p w14:paraId="66DF2BE3" w14:textId="237F5A07" w:rsidR="00F47DED" w:rsidRDefault="00F47DED" w:rsidP="00F47DED">
            <w:pPr>
              <w:numPr>
                <w:ilvl w:val="0"/>
                <w:numId w:val="5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Input amt</w:t>
            </w:r>
          </w:p>
          <w:p w14:paraId="67AD8F17" w14:textId="6B179E54" w:rsidR="00F47DED" w:rsidRDefault="00F47DED" w:rsidP="00F47DED">
            <w:pPr>
              <w:numPr>
                <w:ilvl w:val="0"/>
                <w:numId w:val="5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Output </w:t>
            </w:r>
            <w:proofErr w:type="spellStart"/>
            <w:proofErr w:type="gramStart"/>
            <w:r>
              <w:rPr>
                <w:rFonts w:ascii="Comic Sans MS" w:eastAsia="Times New Roman" w:hAnsi="Comic Sans MS" w:cs="Times New Roman"/>
              </w:rPr>
              <w:t>mincoins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(</w:t>
            </w:r>
            <w:proofErr w:type="gramEnd"/>
            <w:r>
              <w:rPr>
                <w:rFonts w:ascii="Comic Sans MS" w:eastAsia="Times New Roman" w:hAnsi="Comic Sans MS" w:cs="Times New Roman"/>
              </w:rPr>
              <w:t>c, n, amt)</w:t>
            </w:r>
          </w:p>
          <w:p w14:paraId="7F5B96C0" w14:textId="0421DD41" w:rsidR="00F47DED" w:rsidRDefault="00F47DED" w:rsidP="00F47DED">
            <w:pPr>
              <w:numPr>
                <w:ilvl w:val="0"/>
                <w:numId w:val="5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STOP</w:t>
            </w:r>
          </w:p>
          <w:p w14:paraId="2231A6E9" w14:textId="53838C16" w:rsidR="00F47DED" w:rsidRDefault="00F47DED" w:rsidP="00F47DED">
            <w:pPr>
              <w:rPr>
                <w:rFonts w:ascii="Comic Sans MS" w:eastAsia="Times New Roman" w:hAnsi="Comic Sans MS" w:cs="Times New Roman"/>
              </w:rPr>
            </w:pPr>
          </w:p>
          <w:p w14:paraId="78A20B59" w14:textId="7B9A40A0" w:rsidR="00712E59" w:rsidRDefault="00712E59" w:rsidP="00F47DED">
            <w:pPr>
              <w:rPr>
                <w:rFonts w:ascii="Comic Sans MS" w:eastAsia="Times New Roman" w:hAnsi="Comic Sans MS" w:cs="Times New Roman"/>
              </w:rPr>
            </w:pPr>
          </w:p>
          <w:p w14:paraId="67AE3E85" w14:textId="22A17306" w:rsidR="00712E59" w:rsidRDefault="00712E59" w:rsidP="00F47DED">
            <w:pPr>
              <w:rPr>
                <w:rFonts w:ascii="Comic Sans MS" w:eastAsia="Times New Roman" w:hAnsi="Comic Sans MS" w:cs="Times New Roman"/>
              </w:rPr>
            </w:pPr>
          </w:p>
          <w:p w14:paraId="26C66694" w14:textId="2459F47D" w:rsidR="00712E59" w:rsidRDefault="00712E59" w:rsidP="00F47DED">
            <w:pPr>
              <w:rPr>
                <w:rFonts w:ascii="Comic Sans MS" w:eastAsia="Times New Roman" w:hAnsi="Comic Sans MS" w:cs="Times New Roman"/>
              </w:rPr>
            </w:pPr>
          </w:p>
          <w:p w14:paraId="2A052625" w14:textId="77777777" w:rsidR="00712E59" w:rsidRDefault="00712E59" w:rsidP="00F47DED">
            <w:pPr>
              <w:rPr>
                <w:rFonts w:ascii="Comic Sans MS" w:eastAsia="Times New Roman" w:hAnsi="Comic Sans MS" w:cs="Times New Roman"/>
              </w:rPr>
            </w:pPr>
          </w:p>
          <w:p w14:paraId="6901BFEC" w14:textId="28A88F9E" w:rsidR="00F47DED" w:rsidRDefault="00F47DED" w:rsidP="00F47DED">
            <w:pPr>
              <w:numPr>
                <w:ilvl w:val="0"/>
                <w:numId w:val="6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lastRenderedPageBreak/>
              <w:t>START (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mincoins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)</w:t>
            </w:r>
          </w:p>
          <w:p w14:paraId="659A5FB6" w14:textId="7323B1D3" w:rsidR="00F47DED" w:rsidRDefault="00712E59" w:rsidP="00F47DED">
            <w:pPr>
              <w:numPr>
                <w:ilvl w:val="0"/>
                <w:numId w:val="6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If amt==0</w:t>
            </w:r>
          </w:p>
          <w:p w14:paraId="3B69D680" w14:textId="7F8F6597" w:rsidR="00712E59" w:rsidRDefault="00712E59" w:rsidP="00F47DED">
            <w:pPr>
              <w:numPr>
                <w:ilvl w:val="0"/>
                <w:numId w:val="6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Return 0</w:t>
            </w:r>
          </w:p>
          <w:p w14:paraId="3B3952BC" w14:textId="7314277D" w:rsidR="00712E59" w:rsidRPr="00712E59" w:rsidRDefault="00712E59" w:rsidP="00F47DED">
            <w:pPr>
              <w:numPr>
                <w:ilvl w:val="0"/>
                <w:numId w:val="6"/>
              </w:numPr>
              <w:rPr>
                <w:rFonts w:ascii="Comic Sans MS" w:eastAsia="Times New Roman" w:hAnsi="Comic Sans MS" w:cs="Times New Roma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int res = __INT_MAX__</w:t>
            </w:r>
          </w:p>
          <w:p w14:paraId="673BD9DF" w14:textId="2658DF3B" w:rsidR="00712E59" w:rsidRDefault="00712E59" w:rsidP="00F47DED">
            <w:pPr>
              <w:numPr>
                <w:ilvl w:val="0"/>
                <w:numId w:val="6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for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=0</w:t>
            </w:r>
          </w:p>
          <w:p w14:paraId="3A789BB2" w14:textId="31E0304B" w:rsidR="00712E59" w:rsidRDefault="00712E59" w:rsidP="00F47DED">
            <w:pPr>
              <w:numPr>
                <w:ilvl w:val="0"/>
                <w:numId w:val="6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sub=0</w:t>
            </w:r>
          </w:p>
          <w:p w14:paraId="42497836" w14:textId="77777777" w:rsidR="00712E59" w:rsidRDefault="00712E59" w:rsidP="00712E59">
            <w:pPr>
              <w:numPr>
                <w:ilvl w:val="0"/>
                <w:numId w:val="6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if amt&gt;=c[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]</w:t>
            </w:r>
          </w:p>
          <w:p w14:paraId="341B02CA" w14:textId="0B46C8AB" w:rsidR="00712E59" w:rsidRPr="00712E59" w:rsidRDefault="00712E59" w:rsidP="00712E59">
            <w:pPr>
              <w:numPr>
                <w:ilvl w:val="0"/>
                <w:numId w:val="6"/>
              </w:numPr>
              <w:rPr>
                <w:rFonts w:ascii="Comic Sans MS" w:eastAsia="Times New Roman" w:hAnsi="Comic Sans MS" w:cs="Times New Roman"/>
              </w:rPr>
            </w:pPr>
            <w:r w:rsidRPr="00712E59">
              <w:rPr>
                <w:rFonts w:ascii="Comic Sans MS" w:eastAsia="Times New Roman" w:hAnsi="Comic Sans MS" w:cs="Times New Roman"/>
                <w:lang w:val="en-IN"/>
              </w:rPr>
              <w:t xml:space="preserve">sub = 1 + </w:t>
            </w:r>
            <w:proofErr w:type="spellStart"/>
            <w:proofErr w:type="gramStart"/>
            <w:r w:rsidRPr="00712E59">
              <w:rPr>
                <w:rFonts w:ascii="Comic Sans MS" w:eastAsia="Times New Roman" w:hAnsi="Comic Sans MS" w:cs="Times New Roman"/>
                <w:lang w:val="en-IN"/>
              </w:rPr>
              <w:t>mincoins</w:t>
            </w:r>
            <w:proofErr w:type="spellEnd"/>
            <w:r w:rsidRPr="00712E59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712E59">
              <w:rPr>
                <w:rFonts w:ascii="Comic Sans MS" w:eastAsia="Times New Roman" w:hAnsi="Comic Sans MS" w:cs="Times New Roman"/>
                <w:lang w:val="en-IN"/>
              </w:rPr>
              <w:t>c,</w:t>
            </w:r>
            <w:r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712E59">
              <w:rPr>
                <w:rFonts w:ascii="Comic Sans MS" w:eastAsia="Times New Roman" w:hAnsi="Comic Sans MS" w:cs="Times New Roman"/>
                <w:lang w:val="en-IN"/>
              </w:rPr>
              <w:t>n, amt - c[</w:t>
            </w:r>
            <w:proofErr w:type="spellStart"/>
            <w:r w:rsidRPr="00712E59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712E59">
              <w:rPr>
                <w:rFonts w:ascii="Comic Sans MS" w:eastAsia="Times New Roman" w:hAnsi="Comic Sans MS" w:cs="Times New Roman"/>
                <w:lang w:val="en-IN"/>
              </w:rPr>
              <w:t>])</w:t>
            </w:r>
          </w:p>
          <w:p w14:paraId="21496665" w14:textId="18208F02" w:rsidR="00712E59" w:rsidRPr="00712E59" w:rsidRDefault="00712E59" w:rsidP="00712E59">
            <w:pPr>
              <w:numPr>
                <w:ilvl w:val="0"/>
                <w:numId w:val="6"/>
              </w:numPr>
              <w:rPr>
                <w:rFonts w:ascii="Comic Sans MS" w:eastAsia="Times New Roman" w:hAnsi="Comic Sans MS" w:cs="Times New Roman"/>
              </w:rPr>
            </w:pPr>
            <w:r w:rsidRPr="00712E59">
              <w:rPr>
                <w:rFonts w:ascii="Comic Sans MS" w:eastAsia="Times New Roman" w:hAnsi="Comic Sans MS" w:cs="Times New Roman"/>
                <w:lang w:val="en-IN"/>
              </w:rPr>
              <w:t xml:space="preserve">res = </w:t>
            </w:r>
            <w:proofErr w:type="gramStart"/>
            <w:r w:rsidRPr="00712E59">
              <w:rPr>
                <w:rFonts w:ascii="Comic Sans MS" w:eastAsia="Times New Roman" w:hAnsi="Comic Sans MS" w:cs="Times New Roman"/>
                <w:lang w:val="en-IN"/>
              </w:rPr>
              <w:t>min(</w:t>
            </w:r>
            <w:proofErr w:type="gramEnd"/>
            <w:r w:rsidRPr="00712E59">
              <w:rPr>
                <w:rFonts w:ascii="Comic Sans MS" w:eastAsia="Times New Roman" w:hAnsi="Comic Sans MS" w:cs="Times New Roman"/>
                <w:lang w:val="en-IN"/>
              </w:rPr>
              <w:t>res, sub);</w:t>
            </w:r>
          </w:p>
          <w:p w14:paraId="6A30A2F1" w14:textId="43607B5A" w:rsidR="00712E59" w:rsidRDefault="00712E59" w:rsidP="00F47DED">
            <w:pPr>
              <w:numPr>
                <w:ilvl w:val="0"/>
                <w:numId w:val="6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Repeat steps 6-9 till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&lt;n</w:t>
            </w:r>
          </w:p>
          <w:p w14:paraId="67690EC0" w14:textId="342F4DC9" w:rsidR="00712E59" w:rsidRPr="00712E59" w:rsidRDefault="00712E59" w:rsidP="00F47DED">
            <w:pPr>
              <w:numPr>
                <w:ilvl w:val="0"/>
                <w:numId w:val="6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If </w:t>
            </w:r>
            <w:r w:rsidRPr="00016CD3">
              <w:rPr>
                <w:rFonts w:ascii="Comic Sans MS" w:eastAsia="Times New Roman" w:hAnsi="Comic Sans MS" w:cs="Times New Roman"/>
                <w:lang w:val="en-IN"/>
              </w:rPr>
              <w:t>res == __INT_MAX__</w:t>
            </w:r>
          </w:p>
          <w:p w14:paraId="15C7E499" w14:textId="729D0FF3" w:rsidR="00712E59" w:rsidRDefault="00712E59" w:rsidP="00F47DED">
            <w:pPr>
              <w:numPr>
                <w:ilvl w:val="0"/>
                <w:numId w:val="6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Return -1</w:t>
            </w:r>
          </w:p>
          <w:p w14:paraId="48246C27" w14:textId="77777777" w:rsidR="00C306C5" w:rsidRDefault="00712E59" w:rsidP="00712E59">
            <w:pPr>
              <w:numPr>
                <w:ilvl w:val="0"/>
                <w:numId w:val="6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Return res</w:t>
            </w:r>
          </w:p>
          <w:p w14:paraId="2C550D54" w14:textId="20F3E853" w:rsidR="00712E59" w:rsidRPr="00712E59" w:rsidRDefault="00712E59" w:rsidP="00712E59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6B1DD446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368AB8E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3EED085" w14:textId="77777777" w:rsidR="007E47CF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0AA27F6" w14:textId="77777777" w:rsidR="00712E59" w:rsidRDefault="00712E59" w:rsidP="00712E59">
            <w:pPr>
              <w:rPr>
                <w:rFonts w:ascii="Comic Sans MS" w:eastAsia="Times New Roman" w:hAnsi="Comic Sans MS" w:cs="Times New Roman"/>
              </w:rPr>
            </w:pPr>
          </w:p>
          <w:p w14:paraId="556DA9F4" w14:textId="3A476994" w:rsidR="00712E59" w:rsidRPr="00A44771" w:rsidRDefault="00712E59" w:rsidP="00712E59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2090C409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2656B13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051ADF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#include&lt;stdio.h&gt;</w:t>
            </w:r>
          </w:p>
          <w:p w14:paraId="3EE4BBCC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#include&lt;math.h&gt;</w:t>
            </w:r>
          </w:p>
          <w:p w14:paraId="68055254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 xml:space="preserve">#define </w:t>
            </w:r>
            <w:proofErr w:type="gram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min(</w:t>
            </w:r>
            <w:proofErr w:type="gramEnd"/>
            <w:r w:rsidRPr="00016CD3">
              <w:rPr>
                <w:rFonts w:ascii="Comic Sans MS" w:eastAsia="Times New Roman" w:hAnsi="Comic Sans MS" w:cs="Times New Roman"/>
                <w:lang w:val="en-IN"/>
              </w:rPr>
              <w:t xml:space="preserve">X, Y) (((X) &lt; (Y)) ? </w:t>
            </w:r>
            <w:proofErr w:type="gram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(X) :</w:t>
            </w:r>
            <w:proofErr w:type="gramEnd"/>
            <w:r w:rsidRPr="00016CD3">
              <w:rPr>
                <w:rFonts w:ascii="Comic Sans MS" w:eastAsia="Times New Roman" w:hAnsi="Comic Sans MS" w:cs="Times New Roman"/>
                <w:lang w:val="en-IN"/>
              </w:rPr>
              <w:t xml:space="preserve"> (Y));</w:t>
            </w:r>
          </w:p>
          <w:p w14:paraId="2F345CD3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proofErr w:type="gram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mincoins</w:t>
            </w:r>
            <w:proofErr w:type="spellEnd"/>
            <w:r w:rsidRPr="00016CD3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016CD3">
              <w:rPr>
                <w:rFonts w:ascii="Comic Sans MS" w:eastAsia="Times New Roman" w:hAnsi="Comic Sans MS" w:cs="Times New Roman"/>
                <w:lang w:val="en-IN"/>
              </w:rPr>
              <w:t>int *,</w:t>
            </w:r>
            <w:proofErr w:type="spell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int,int</w:t>
            </w:r>
            <w:proofErr w:type="spellEnd"/>
            <w:r w:rsidRPr="00016CD3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06D9CB3F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016CD3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6C56D307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59EA94A6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gram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c[</w:t>
            </w:r>
            <w:proofErr w:type="gramEnd"/>
            <w:r w:rsidRPr="00016CD3">
              <w:rPr>
                <w:rFonts w:ascii="Comic Sans MS" w:eastAsia="Times New Roman" w:hAnsi="Comic Sans MS" w:cs="Times New Roman"/>
                <w:lang w:val="en-IN"/>
              </w:rPr>
              <w:t>10],</w:t>
            </w:r>
            <w:proofErr w:type="spell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amt,n,min</w:t>
            </w:r>
            <w:proofErr w:type="spellEnd"/>
            <w:r w:rsidRPr="00016CD3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17558DBB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016CD3">
              <w:rPr>
                <w:rFonts w:ascii="Comic Sans MS" w:eastAsia="Times New Roman" w:hAnsi="Comic Sans MS" w:cs="Times New Roman"/>
                <w:lang w:val="en-IN"/>
              </w:rPr>
              <w:t>"Enter number of set values:\n");</w:t>
            </w:r>
          </w:p>
          <w:p w14:paraId="482B0837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    scanf("%</w:t>
            </w:r>
            <w:proofErr w:type="spell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d</w:t>
            </w:r>
            <w:proofErr w:type="gram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",&amp;</w:t>
            </w:r>
            <w:proofErr w:type="gramEnd"/>
            <w:r w:rsidRPr="00016CD3">
              <w:rPr>
                <w:rFonts w:ascii="Comic Sans MS" w:eastAsia="Times New Roman" w:hAnsi="Comic Sans MS" w:cs="Times New Roman"/>
                <w:lang w:val="en-IN"/>
              </w:rPr>
              <w:t>n</w:t>
            </w:r>
            <w:proofErr w:type="spellEnd"/>
            <w:r w:rsidRPr="00016CD3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35E6F22F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016CD3">
              <w:rPr>
                <w:rFonts w:ascii="Comic Sans MS" w:eastAsia="Times New Roman" w:hAnsi="Comic Sans MS" w:cs="Times New Roman"/>
                <w:lang w:val="en-IN"/>
              </w:rPr>
              <w:t>"Enter %d set values:\</w:t>
            </w:r>
            <w:proofErr w:type="spell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n",n</w:t>
            </w:r>
            <w:proofErr w:type="spellEnd"/>
            <w:r w:rsidRPr="00016CD3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77E5C47F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016CD3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16CD3">
              <w:rPr>
                <w:rFonts w:ascii="Comic Sans MS" w:eastAsia="Times New Roman" w:hAnsi="Comic Sans MS" w:cs="Times New Roman"/>
                <w:lang w:val="en-IN"/>
              </w:rPr>
              <w:t>=0;i&lt;</w:t>
            </w:r>
            <w:proofErr w:type="spell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n;i</w:t>
            </w:r>
            <w:proofErr w:type="spellEnd"/>
            <w:r w:rsidRPr="00016CD3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44B02AA8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        scanf("%</w:t>
            </w:r>
            <w:proofErr w:type="spell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d</w:t>
            </w:r>
            <w:proofErr w:type="gram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",&amp;</w:t>
            </w:r>
            <w:proofErr w:type="gramEnd"/>
            <w:r w:rsidRPr="00016CD3">
              <w:rPr>
                <w:rFonts w:ascii="Comic Sans MS" w:eastAsia="Times New Roman" w:hAnsi="Comic Sans MS" w:cs="Times New Roman"/>
                <w:lang w:val="en-IN"/>
              </w:rPr>
              <w:t>c</w:t>
            </w:r>
            <w:proofErr w:type="spellEnd"/>
            <w:r w:rsidRPr="00016CD3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16CD3">
              <w:rPr>
                <w:rFonts w:ascii="Comic Sans MS" w:eastAsia="Times New Roman" w:hAnsi="Comic Sans MS" w:cs="Times New Roman"/>
                <w:lang w:val="en-IN"/>
              </w:rPr>
              <w:t>]);</w:t>
            </w:r>
          </w:p>
          <w:p w14:paraId="356145E0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016CD3">
              <w:rPr>
                <w:rFonts w:ascii="Comic Sans MS" w:eastAsia="Times New Roman" w:hAnsi="Comic Sans MS" w:cs="Times New Roman"/>
                <w:lang w:val="en-IN"/>
              </w:rPr>
              <w:t>"Enter the amount:\n");</w:t>
            </w:r>
          </w:p>
          <w:p w14:paraId="6FC269DB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    scanf("%</w:t>
            </w:r>
            <w:proofErr w:type="spell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d</w:t>
            </w:r>
            <w:proofErr w:type="gram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",&amp;</w:t>
            </w:r>
            <w:proofErr w:type="gramEnd"/>
            <w:r w:rsidRPr="00016CD3">
              <w:rPr>
                <w:rFonts w:ascii="Comic Sans MS" w:eastAsia="Times New Roman" w:hAnsi="Comic Sans MS" w:cs="Times New Roman"/>
                <w:lang w:val="en-IN"/>
              </w:rPr>
              <w:t>amt</w:t>
            </w:r>
            <w:proofErr w:type="spellEnd"/>
            <w:r w:rsidRPr="00016CD3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1063DB57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016CD3">
              <w:rPr>
                <w:rFonts w:ascii="Comic Sans MS" w:eastAsia="Times New Roman" w:hAnsi="Comic Sans MS" w:cs="Times New Roman"/>
                <w:lang w:val="en-IN"/>
              </w:rPr>
              <w:t>"Minimum number of coins required: %d",</w:t>
            </w:r>
            <w:proofErr w:type="spell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mincoins</w:t>
            </w:r>
            <w:proofErr w:type="spellEnd"/>
            <w:r w:rsidRPr="00016CD3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c,n,amt</w:t>
            </w:r>
            <w:proofErr w:type="spellEnd"/>
            <w:r w:rsidRPr="00016CD3">
              <w:rPr>
                <w:rFonts w:ascii="Comic Sans MS" w:eastAsia="Times New Roman" w:hAnsi="Comic Sans MS" w:cs="Times New Roman"/>
                <w:lang w:val="en-IN"/>
              </w:rPr>
              <w:t>));</w:t>
            </w:r>
          </w:p>
          <w:p w14:paraId="61E257EB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    return 0;</w:t>
            </w:r>
          </w:p>
          <w:p w14:paraId="4353BEDE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7ECE2515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int </w:t>
            </w:r>
            <w:proofErr w:type="spellStart"/>
            <w:proofErr w:type="gram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mincoins</w:t>
            </w:r>
            <w:proofErr w:type="spellEnd"/>
            <w:r w:rsidRPr="00016CD3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016CD3">
              <w:rPr>
                <w:rFonts w:ascii="Comic Sans MS" w:eastAsia="Times New Roman" w:hAnsi="Comic Sans MS" w:cs="Times New Roman"/>
                <w:lang w:val="en-IN"/>
              </w:rPr>
              <w:t>int c</w:t>
            </w:r>
            <w:r w:rsidRPr="00016CD3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[]</w:t>
            </w:r>
            <w:r w:rsidRPr="00016CD3">
              <w:rPr>
                <w:rFonts w:ascii="Comic Sans MS" w:eastAsia="Times New Roman" w:hAnsi="Comic Sans MS" w:cs="Times New Roman"/>
                <w:lang w:val="en-IN"/>
              </w:rPr>
              <w:t xml:space="preserve">, int </w:t>
            </w:r>
            <w:proofErr w:type="spell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n,int</w:t>
            </w:r>
            <w:proofErr w:type="spellEnd"/>
            <w:r w:rsidRPr="00016CD3">
              <w:rPr>
                <w:rFonts w:ascii="Comic Sans MS" w:eastAsia="Times New Roman" w:hAnsi="Comic Sans MS" w:cs="Times New Roman"/>
                <w:lang w:val="en-IN"/>
              </w:rPr>
              <w:t xml:space="preserve"> amt)</w:t>
            </w:r>
          </w:p>
          <w:p w14:paraId="4571A00C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3315CB4B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    if (amt == 0)</w:t>
            </w:r>
          </w:p>
          <w:p w14:paraId="6624DB67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        return 0;</w:t>
            </w:r>
          </w:p>
          <w:p w14:paraId="2F01F27C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    int res = __INT_MAX__;</w:t>
            </w:r>
          </w:p>
          <w:p w14:paraId="78C04062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 xml:space="preserve">    for (int </w:t>
            </w:r>
            <w:proofErr w:type="spell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16CD3">
              <w:rPr>
                <w:rFonts w:ascii="Comic Sans MS" w:eastAsia="Times New Roman" w:hAnsi="Comic Sans MS" w:cs="Times New Roman"/>
                <w:lang w:val="en-IN"/>
              </w:rPr>
              <w:t xml:space="preserve"> = 0; </w:t>
            </w:r>
            <w:proofErr w:type="spell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16CD3">
              <w:rPr>
                <w:rFonts w:ascii="Comic Sans MS" w:eastAsia="Times New Roman" w:hAnsi="Comic Sans MS" w:cs="Times New Roman"/>
                <w:lang w:val="en-IN"/>
              </w:rPr>
              <w:t xml:space="preserve"> &lt; n; </w:t>
            </w:r>
            <w:proofErr w:type="spell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16CD3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0272D86E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0AE5ABF0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        int sub=0;</w:t>
            </w:r>
          </w:p>
          <w:p w14:paraId="2801BD9B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        if (amt &gt;= c[</w:t>
            </w:r>
            <w:proofErr w:type="spell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16CD3">
              <w:rPr>
                <w:rFonts w:ascii="Comic Sans MS" w:eastAsia="Times New Roman" w:hAnsi="Comic Sans MS" w:cs="Times New Roman"/>
                <w:lang w:val="en-IN"/>
              </w:rPr>
              <w:t>])</w:t>
            </w:r>
          </w:p>
          <w:p w14:paraId="65D39C3E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        {</w:t>
            </w:r>
          </w:p>
          <w:p w14:paraId="021DE948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 xml:space="preserve">            sub = 1 + </w:t>
            </w:r>
            <w:proofErr w:type="spellStart"/>
            <w:proofErr w:type="gram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mincoins</w:t>
            </w:r>
            <w:proofErr w:type="spellEnd"/>
            <w:r w:rsidRPr="00016CD3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proofErr w:type="gramEnd"/>
            <w:r w:rsidRPr="00016CD3">
              <w:rPr>
                <w:rFonts w:ascii="Comic Sans MS" w:eastAsia="Times New Roman" w:hAnsi="Comic Sans MS" w:cs="Times New Roman"/>
                <w:lang w:val="en-IN"/>
              </w:rPr>
              <w:t>c,n</w:t>
            </w:r>
            <w:proofErr w:type="spellEnd"/>
            <w:r w:rsidRPr="00016CD3">
              <w:rPr>
                <w:rFonts w:ascii="Comic Sans MS" w:eastAsia="Times New Roman" w:hAnsi="Comic Sans MS" w:cs="Times New Roman"/>
                <w:lang w:val="en-IN"/>
              </w:rPr>
              <w:t>, amt - c[</w:t>
            </w:r>
            <w:proofErr w:type="spell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016CD3">
              <w:rPr>
                <w:rFonts w:ascii="Comic Sans MS" w:eastAsia="Times New Roman" w:hAnsi="Comic Sans MS" w:cs="Times New Roman"/>
                <w:lang w:val="en-IN"/>
              </w:rPr>
              <w:t>]);</w:t>
            </w:r>
          </w:p>
          <w:p w14:paraId="508B166B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 xml:space="preserve">            res = </w:t>
            </w:r>
            <w:proofErr w:type="gramStart"/>
            <w:r w:rsidRPr="00016CD3">
              <w:rPr>
                <w:rFonts w:ascii="Comic Sans MS" w:eastAsia="Times New Roman" w:hAnsi="Comic Sans MS" w:cs="Times New Roman"/>
                <w:lang w:val="en-IN"/>
              </w:rPr>
              <w:t>min(</w:t>
            </w:r>
            <w:proofErr w:type="gramEnd"/>
            <w:r w:rsidRPr="00016CD3">
              <w:rPr>
                <w:rFonts w:ascii="Comic Sans MS" w:eastAsia="Times New Roman" w:hAnsi="Comic Sans MS" w:cs="Times New Roman"/>
                <w:lang w:val="en-IN"/>
              </w:rPr>
              <w:t>res, sub);</w:t>
            </w:r>
          </w:p>
          <w:p w14:paraId="02E7E79C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15AD02E6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2954E004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    if (res == __INT_MAX__)</w:t>
            </w:r>
          </w:p>
          <w:p w14:paraId="3822B53F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        return -1;</w:t>
            </w:r>
          </w:p>
          <w:p w14:paraId="269009C8" w14:textId="77777777" w:rsidR="00016CD3" w:rsidRPr="00016CD3" w:rsidRDefault="00016CD3" w:rsidP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    return res;</w:t>
            </w:r>
          </w:p>
          <w:p w14:paraId="4F663F21" w14:textId="2026AA31" w:rsidR="007E47CF" w:rsidRPr="00016CD3" w:rsidRDefault="00016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CD3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</w:tc>
      </w:tr>
      <w:tr w:rsidR="007E47CF" w:rsidRPr="00A44771" w14:paraId="34836463" w14:textId="77777777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DB06E02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RESULT: </w:t>
            </w:r>
          </w:p>
          <w:p w14:paraId="6CBD4816" w14:textId="755A038F" w:rsidR="00016CD3" w:rsidRPr="00A44771" w:rsidRDefault="00F47DED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pict w14:anchorId="3BEFB0AF">
                <v:shape id="_x0000_i1029" type="#_x0000_t75" style="width:376.8pt;height:154.2pt;visibility:visible;mso-wrap-style:square">
                  <v:imagedata r:id="rId11" o:title=""/>
                </v:shape>
              </w:pict>
            </w:r>
          </w:p>
        </w:tc>
      </w:tr>
      <w:tr w:rsidR="007E47CF" w:rsidRPr="00A44771" w14:paraId="74D575C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FAEEF20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186B33" w14:textId="069673A4" w:rsidR="007E47CF" w:rsidRPr="00A44771" w:rsidRDefault="00016CD3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 this experiment, we learnt the concept of recursion and how to apply recursion and make a recursive function to solve a given C program.</w:t>
            </w:r>
          </w:p>
        </w:tc>
      </w:tr>
    </w:tbl>
    <w:p w14:paraId="3C14C6A9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4DE"/>
    <w:multiLevelType w:val="hybridMultilevel"/>
    <w:tmpl w:val="B63E1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31577"/>
    <w:multiLevelType w:val="hybridMultilevel"/>
    <w:tmpl w:val="42529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A2082"/>
    <w:multiLevelType w:val="hybridMultilevel"/>
    <w:tmpl w:val="AD622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D2A22"/>
    <w:multiLevelType w:val="hybridMultilevel"/>
    <w:tmpl w:val="1608B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E6248"/>
    <w:multiLevelType w:val="hybridMultilevel"/>
    <w:tmpl w:val="75C0C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640DD"/>
    <w:multiLevelType w:val="hybridMultilevel"/>
    <w:tmpl w:val="11CE8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B16BC"/>
    <w:multiLevelType w:val="hybridMultilevel"/>
    <w:tmpl w:val="716A5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E2CF5"/>
    <w:multiLevelType w:val="hybridMultilevel"/>
    <w:tmpl w:val="8B84D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60D09"/>
    <w:multiLevelType w:val="hybridMultilevel"/>
    <w:tmpl w:val="B2144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009B0"/>
    <w:multiLevelType w:val="hybridMultilevel"/>
    <w:tmpl w:val="28ACC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B4A6B"/>
    <w:multiLevelType w:val="hybridMultilevel"/>
    <w:tmpl w:val="EBD03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4869"/>
    <w:rsid w:val="00006CDE"/>
    <w:rsid w:val="00016CD3"/>
    <w:rsid w:val="00221776"/>
    <w:rsid w:val="002B0266"/>
    <w:rsid w:val="002E2944"/>
    <w:rsid w:val="002E3094"/>
    <w:rsid w:val="003A46D9"/>
    <w:rsid w:val="006A225F"/>
    <w:rsid w:val="00712E59"/>
    <w:rsid w:val="007E47CF"/>
    <w:rsid w:val="008A40B1"/>
    <w:rsid w:val="008E4C15"/>
    <w:rsid w:val="009933A8"/>
    <w:rsid w:val="00A21AA1"/>
    <w:rsid w:val="00A44771"/>
    <w:rsid w:val="00A939B8"/>
    <w:rsid w:val="00AA08E6"/>
    <w:rsid w:val="00B5444B"/>
    <w:rsid w:val="00C306C5"/>
    <w:rsid w:val="00E94869"/>
    <w:rsid w:val="00F47DED"/>
    <w:rsid w:val="00FB4A01"/>
    <w:rsid w:val="00FB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A089"/>
  <w15:chartTrackingRefBased/>
  <w15:docId w15:val="{9A2490B7-104A-4B4B-B7DF-541A8A20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C15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psipl_template_cu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C4C8D-7735-4EF3-95C6-F99B85BBA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psipl_template_cust.dotx</Template>
  <TotalTime>6102</TotalTime>
  <Pages>10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8</cp:revision>
  <dcterms:created xsi:type="dcterms:W3CDTF">2022-02-10T07:46:00Z</dcterms:created>
  <dcterms:modified xsi:type="dcterms:W3CDTF">2022-02-21T17:00:00Z</dcterms:modified>
  <dc:language>en-IN</dc:language>
</cp:coreProperties>
</file>